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845" w:rsidRDefault="001C2529" w:rsidP="00327938">
      <w:pPr>
        <w:pStyle w:val="Title"/>
      </w:pPr>
      <w:r>
        <w:t xml:space="preserve">Sinus </w:t>
      </w:r>
      <w:r w:rsidR="00327938">
        <w:t>function E</w:t>
      </w:r>
      <w:r>
        <w:t>rror</w:t>
      </w:r>
      <w:r w:rsidR="00A60CA0">
        <w:t xml:space="preserve"> </w:t>
      </w:r>
      <w:r w:rsidR="00327938">
        <w:t>O</w:t>
      </w:r>
      <w:r w:rsidR="00A60CA0">
        <w:t>rders</w:t>
      </w:r>
    </w:p>
    <w:p w:rsidR="00E037CF" w:rsidRDefault="00E037CF" w:rsidP="00E037CF">
      <w:pPr>
        <w:pStyle w:val="Heading1"/>
      </w:pPr>
      <w:r>
        <w:t>Purpose</w:t>
      </w:r>
    </w:p>
    <w:p w:rsidR="00867D06" w:rsidRDefault="00E037CF" w:rsidP="00AE7552">
      <w:r>
        <w:t xml:space="preserve">We wish to </w:t>
      </w:r>
      <w:r w:rsidR="00AE7552">
        <w:t>illustrate</w:t>
      </w:r>
      <w:r>
        <w:t xml:space="preserve"> by a simple example the concrete effect of </w:t>
      </w:r>
      <w:r w:rsidR="005722FB">
        <w:t xml:space="preserve">a choice of </w:t>
      </w:r>
      <w:r>
        <w:t>an approximation scheme</w:t>
      </w:r>
      <w:r w:rsidR="00736827">
        <w:t xml:space="preserve">. </w:t>
      </w:r>
      <w:r w:rsidR="00D22232">
        <w:t>This</w:t>
      </w:r>
      <w:r w:rsidR="00736827">
        <w:t xml:space="preserve"> document reproduce</w:t>
      </w:r>
      <w:r w:rsidR="00BA364D">
        <w:t>s</w:t>
      </w:r>
      <w:r w:rsidR="00736827">
        <w:t xml:space="preserve"> the main steps of </w:t>
      </w:r>
      <w:r w:rsidR="00AE7552">
        <w:t xml:space="preserve">the example </w:t>
      </w:r>
      <w:r w:rsidR="00736827">
        <w:t>by</w:t>
      </w:r>
      <w:r w:rsidR="005B5F09">
        <w:t xml:space="preserve"> </w:t>
      </w:r>
      <w:sdt>
        <w:sdtPr>
          <w:id w:val="1410740098"/>
          <w:citation/>
        </w:sdtPr>
        <w:sdtEndPr/>
        <w:sdtContent>
          <w:r w:rsidR="00831B80">
            <w:fldChar w:fldCharType="begin"/>
          </w:r>
          <w:r w:rsidR="00831B80" w:rsidRPr="00831B80">
            <w:instrText xml:space="preserve"> CITATION LeV07 \l 1036 </w:instrText>
          </w:r>
          <w:r w:rsidR="00831B80">
            <w:fldChar w:fldCharType="separate"/>
          </w:r>
          <w:r w:rsidR="00A1780E">
            <w:rPr>
              <w:noProof/>
            </w:rPr>
            <w:t>[</w:t>
          </w:r>
          <w:hyperlink w:anchor="LeV07" w:history="1">
            <w:r w:rsidR="00A1780E">
              <w:rPr>
                <w:rStyle w:val="QuoteChar"/>
                <w:noProof/>
              </w:rPr>
              <w:t>1</w:t>
            </w:r>
          </w:hyperlink>
          <w:r w:rsidR="00A1780E">
            <w:rPr>
              <w:noProof/>
            </w:rPr>
            <w:t>]</w:t>
          </w:r>
          <w:r w:rsidR="00831B80">
            <w:fldChar w:fldCharType="end"/>
          </w:r>
        </w:sdtContent>
      </w:sdt>
      <w:r>
        <w:t xml:space="preserve">. </w:t>
      </w:r>
    </w:p>
    <w:p w:rsidR="00E037CF" w:rsidRPr="00E037CF" w:rsidRDefault="00A60CA0" w:rsidP="00D22232">
      <w:r>
        <w:t>T</w:t>
      </w:r>
      <w:r w:rsidR="00E037CF">
        <w:t>hree main scheme</w:t>
      </w:r>
      <w:r>
        <w:t>s</w:t>
      </w:r>
      <w:r w:rsidR="00E037CF">
        <w:t xml:space="preserve"> are chosen and the approximation of the</w:t>
      </w:r>
      <w:r w:rsidR="00BF2D27">
        <w:t xml:space="preserve"> derivative of the</w:t>
      </w:r>
      <w:r w:rsidR="00E037CF">
        <w:t xml:space="preserve"> </w:t>
      </w:r>
      <m:oMath>
        <m:r>
          <w:rPr>
            <w:rFonts w:ascii="Cambria Math" w:hAnsi="Cambria Math"/>
          </w:rPr>
          <m:t xml:space="preserve">sin </m:t>
        </m:r>
      </m:oMath>
      <w:r>
        <w:t xml:space="preserve">function </w:t>
      </w:r>
      <w:r w:rsidR="00BF2D27">
        <w:t>(</w:t>
      </w:r>
      <w:r w:rsidR="00F45E0D">
        <w:t>i.e.</w:t>
      </w:r>
      <m:oMath>
        <m:r>
          <w:rPr>
            <w:rFonts w:ascii="Cambria Math" w:hAnsi="Cambria Math"/>
          </w:rPr>
          <m:t>cos</m:t>
        </m:r>
      </m:oMath>
      <w:r w:rsidR="00BF2D27">
        <w:t xml:space="preserve">) </w:t>
      </w:r>
      <w:r>
        <w:t>is calculated</w:t>
      </w:r>
      <w:r w:rsidR="00E2278F">
        <w:t xml:space="preserve"> together with the error</w:t>
      </w:r>
      <w:r>
        <w:t>. The precision of the</w:t>
      </w:r>
      <w:r w:rsidR="00E2278F">
        <w:t xml:space="preserve"> approximation is demonstrated by showing the predicted error precision and the error we calculate in practice. </w:t>
      </w:r>
      <w:r w:rsidR="002E2C72">
        <w:t xml:space="preserve">The </w:t>
      </w:r>
      <w:r w:rsidR="00126EDA">
        <w:t>definitions of the different kinds of errors are</w:t>
      </w:r>
      <w:r w:rsidR="002E2C72">
        <w:t xml:space="preserve"> proposed. Eventually</w:t>
      </w:r>
      <w:r w:rsidR="00E2278F">
        <w:t>, a graph is proposed that allow a direct appreciation of the error.</w:t>
      </w:r>
    </w:p>
    <w:p w:rsidR="00E037CF" w:rsidRPr="00E037CF" w:rsidRDefault="00E037CF" w:rsidP="00126EDA">
      <w:pPr>
        <w:pStyle w:val="Heading1"/>
      </w:pPr>
      <w:r>
        <w:t>Protocol</w:t>
      </w:r>
    </w:p>
    <w:p w:rsidR="00E037CF" w:rsidRDefault="00E037CF" w:rsidP="00E037CF">
      <w:pPr>
        <w:pStyle w:val="ListParagraph"/>
        <w:numPr>
          <w:ilvl w:val="0"/>
          <w:numId w:val="3"/>
        </w:numPr>
      </w:pPr>
      <w:r>
        <w:t xml:space="preserve">A set of </w:t>
      </w:r>
      <w:r w:rsidR="00A214D1">
        <w:t>step is declared with graduated degree of precision.</w:t>
      </w:r>
    </w:p>
    <w:p w:rsidR="001C2529" w:rsidRDefault="001C2529" w:rsidP="00204F89">
      <w:pPr>
        <w:pStyle w:val="ListParagraph"/>
        <w:numPr>
          <w:ilvl w:val="0"/>
          <w:numId w:val="3"/>
        </w:numPr>
      </w:pPr>
      <w:r>
        <w:t xml:space="preserve">The </w:t>
      </w:r>
      <w:r w:rsidR="00204F89">
        <w:t xml:space="preserve">derivative of the </w:t>
      </w:r>
      <m:oMath>
        <m:r>
          <w:rPr>
            <w:rFonts w:ascii="Cambria Math" w:hAnsi="Cambria Math"/>
          </w:rPr>
          <m:t xml:space="preserve">sin </m:t>
        </m:r>
      </m:oMath>
      <w:r>
        <w:t>function</w:t>
      </w:r>
      <w:r w:rsidR="00204F89">
        <w:t xml:space="preserve">, </w:t>
      </w:r>
      <m:oMath>
        <m:r>
          <w:rPr>
            <w:rFonts w:ascii="Cambria Math" w:hAnsi="Cambria Math"/>
          </w:rPr>
          <m:t>cos</m:t>
        </m:r>
      </m:oMath>
      <w:r>
        <w:t xml:space="preserve"> is approximate around the value 1 by:</w:t>
      </w:r>
    </w:p>
    <w:p w:rsidR="001C2529" w:rsidRDefault="001C2529" w:rsidP="005A666A">
      <w:pPr>
        <w:pStyle w:val="ListParagraph"/>
        <w:numPr>
          <w:ilvl w:val="1"/>
          <w:numId w:val="3"/>
        </w:numPr>
      </w:pPr>
      <w:r>
        <w:t xml:space="preserve">A backward </w:t>
      </w:r>
      <w:r w:rsidR="005A666A">
        <w:t xml:space="preserve">approximation </w:t>
      </w:r>
      <w:r w:rsidR="00A214D1">
        <w:t>scheme</w:t>
      </w:r>
      <w:r w:rsidR="005A666A">
        <w:t>:</w:t>
      </w:r>
      <w:r w:rsidR="00A214D1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Style w:val="QuoteChar"/>
                    <w:rFonts w:ascii="Cambria Math" w:hAnsi="Cambria Math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h</m:t>
                </m:r>
              </m:e>
            </m:d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 w:rsidR="005A666A">
        <w:t>,</w:t>
      </w:r>
    </w:p>
    <w:p w:rsidR="00A214D1" w:rsidRDefault="00204F89" w:rsidP="005A666A">
      <w:pPr>
        <w:pStyle w:val="ListParagraph"/>
        <w:numPr>
          <w:ilvl w:val="1"/>
          <w:numId w:val="3"/>
        </w:numPr>
      </w:pPr>
      <w:r>
        <w:t xml:space="preserve">A forward </w:t>
      </w:r>
      <w:r w:rsidR="005A666A">
        <w:t xml:space="preserve">approximation </w:t>
      </w:r>
      <w:r>
        <w:t>scheme</w:t>
      </w:r>
      <w:r w:rsidR="005A666A">
        <w:t xml:space="preserve">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Style w:val="QuoteChar"/>
                    <w:rFonts w:ascii="Cambria Math" w:hAnsi="Cambria Math"/>
                  </w:rPr>
                  <m:t>a+</m:t>
                </m:r>
                <m:r>
                  <w:rPr>
                    <w:rStyle w:val="QuoteChar"/>
                    <w:rFonts w:ascii="Cambria Math" w:hAnsi="Cambria Math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 w:rsidR="005A666A">
        <w:t>,</w:t>
      </w:r>
    </w:p>
    <w:p w:rsidR="001C2529" w:rsidRDefault="005A666A" w:rsidP="00DE6C3E">
      <w:pPr>
        <w:pStyle w:val="ListParagraph"/>
        <w:numPr>
          <w:ilvl w:val="1"/>
          <w:numId w:val="3"/>
        </w:numPr>
      </w:pPr>
      <w:r>
        <w:t>A central approximation scheme: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u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Style w:val="QuoteChar"/>
                    <w:rFonts w:ascii="Cambria Math" w:hAnsi="Cambria Math"/>
                  </w:rPr>
                  <m:t>a+</m:t>
                </m:r>
                <m:r>
                  <w:rPr>
                    <w:rStyle w:val="QuoteChar"/>
                    <w:rFonts w:ascii="Cambria Math" w:hAnsi="Cambria Math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h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h</m:t>
            </m:r>
          </m:den>
        </m:f>
      </m:oMath>
    </w:p>
    <w:p w:rsidR="0095191C" w:rsidRDefault="0065540E" w:rsidP="005B5F09">
      <w:pPr>
        <w:pStyle w:val="ListParagraph"/>
        <w:numPr>
          <w:ilvl w:val="0"/>
          <w:numId w:val="3"/>
        </w:numPr>
      </w:pPr>
      <w:r>
        <w:t>The truncation error</w:t>
      </w:r>
      <w:r w:rsidR="00BD0EA7"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≈C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 </w:t>
      </w:r>
      <w:r w:rsidR="0095191C">
        <w:t>is obtained by subtracting the derivative from the calculated value scheme.</w:t>
      </w:r>
    </w:p>
    <w:p w:rsidR="005A666A" w:rsidRDefault="0095191C" w:rsidP="005A666A">
      <w:pPr>
        <w:pStyle w:val="ListParagraph"/>
        <w:numPr>
          <w:ilvl w:val="0"/>
          <w:numId w:val="3"/>
        </w:numPr>
      </w:pPr>
      <w:r>
        <w:t xml:space="preserve">A log-log scale graph is shown with the error against the value of the step. </w:t>
      </w:r>
    </w:p>
    <w:p w:rsidR="005B5F09" w:rsidRDefault="005B5F09" w:rsidP="00DE6C3E">
      <w:pPr>
        <w:pStyle w:val="Heading1"/>
      </w:pPr>
      <w:r>
        <w:t>Result</w:t>
      </w:r>
    </w:p>
    <w:p w:rsidR="00627082" w:rsidRDefault="00627082" w:rsidP="00627082">
      <w:pPr>
        <w:pStyle w:val="Heading2"/>
      </w:pPr>
      <w:r>
        <w:t>Numerical</w:t>
      </w:r>
      <w:r w:rsidR="00F778BC">
        <w:t xml:space="preserve"> results</w:t>
      </w:r>
    </w:p>
    <w:p w:rsidR="00AE7552" w:rsidRDefault="00AE7552" w:rsidP="00D04D87">
      <w:pPr>
        <w:pStyle w:val="Beforeequation"/>
      </w:pPr>
      <w:r>
        <w:t>Once the procedure is written and ran we obtain these results.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288"/>
      </w:tblGrid>
      <w:tr w:rsidR="00AE7552" w:rsidTr="00AE7552">
        <w:tc>
          <w:tcPr>
            <w:tcW w:w="9288" w:type="dxa"/>
            <w:vAlign w:val="center"/>
          </w:tcPr>
          <w:tbl>
            <w:tblPr>
              <w:tblStyle w:val="LightShading"/>
              <w:tblW w:w="8926" w:type="dxa"/>
              <w:tblLook w:val="04A0" w:firstRow="1" w:lastRow="0" w:firstColumn="1" w:lastColumn="0" w:noHBand="0" w:noVBand="1"/>
            </w:tblPr>
            <w:tblGrid>
              <w:gridCol w:w="1696"/>
              <w:gridCol w:w="2410"/>
              <w:gridCol w:w="2977"/>
              <w:gridCol w:w="1843"/>
            </w:tblGrid>
            <w:tr w:rsidR="00D04D87" w:rsidRPr="00D04D87" w:rsidTr="00C5157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6" w:type="dxa"/>
                  <w:noWrap/>
                </w:tcPr>
                <w:p w:rsidR="00D04D87" w:rsidRPr="00D04D87" w:rsidRDefault="00D04D87" w:rsidP="00D04D87">
                  <w:pPr>
                    <w:ind w:right="0"/>
                    <w:jc w:val="center"/>
                    <w:rPr>
                      <w:rFonts w:ascii="Calibri" w:eastAsia="Times New Roman" w:hAnsi="Calibri"/>
                      <w:i/>
                      <w:iCs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D04D87">
                    <w:rPr>
                      <w:i/>
                      <w:iCs/>
                    </w:rPr>
                    <w:t>Step</w:t>
                  </w:r>
                </w:p>
              </w:tc>
              <w:tc>
                <w:tcPr>
                  <w:tcW w:w="2410" w:type="dxa"/>
                  <w:noWrap/>
                </w:tcPr>
                <w:p w:rsidR="00D04D87" w:rsidRPr="00D04D87" w:rsidRDefault="00D04D87" w:rsidP="00D04D87">
                  <w:pPr>
                    <w:ind w:righ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/>
                      <w:i/>
                      <w:iCs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D04D87">
                    <w:rPr>
                      <w:i/>
                      <w:iCs/>
                    </w:rPr>
                    <w:t>Backward</w:t>
                  </w:r>
                </w:p>
              </w:tc>
              <w:tc>
                <w:tcPr>
                  <w:tcW w:w="2977" w:type="dxa"/>
                  <w:noWrap/>
                </w:tcPr>
                <w:p w:rsidR="00D04D87" w:rsidRPr="00D04D87" w:rsidRDefault="00D04D87" w:rsidP="00D04D87">
                  <w:pPr>
                    <w:ind w:righ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/>
                      <w:i/>
                      <w:iCs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D04D87">
                    <w:rPr>
                      <w:i/>
                      <w:iCs/>
                    </w:rPr>
                    <w:t>Forward</w:t>
                  </w:r>
                </w:p>
              </w:tc>
              <w:tc>
                <w:tcPr>
                  <w:tcW w:w="1843" w:type="dxa"/>
                  <w:noWrap/>
                </w:tcPr>
                <w:p w:rsidR="00D04D87" w:rsidRPr="00D04D87" w:rsidRDefault="00D04D87" w:rsidP="00D04D87">
                  <w:pPr>
                    <w:ind w:righ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/>
                      <w:i/>
                      <w:iCs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D04D87">
                    <w:rPr>
                      <w:i/>
                      <w:iCs/>
                    </w:rPr>
                    <w:t>Central</w:t>
                  </w:r>
                </w:p>
              </w:tc>
            </w:tr>
            <w:tr w:rsidR="00D04D87" w:rsidRPr="00D04D87" w:rsidTr="00C5157A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6" w:type="dxa"/>
                  <w:noWrap/>
                  <w:hideMark/>
                </w:tcPr>
                <w:p w:rsidR="00D04D87" w:rsidRPr="00D04D87" w:rsidRDefault="00D04D87" w:rsidP="00D04D87">
                  <w:pPr>
                    <w:ind w:right="0"/>
                    <w:jc w:val="center"/>
                    <w:rPr>
                      <w:rFonts w:ascii="Calibri" w:eastAsia="Times New Roman" w:hAnsi="Calibri"/>
                      <w:b w:val="0"/>
                      <w:bCs w:val="0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D04D87">
                    <w:rPr>
                      <w:rFonts w:ascii="Calibri" w:eastAsia="Times New Roman" w:hAnsi="Calibri"/>
                      <w:b w:val="0"/>
                      <w:bCs w:val="0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  <w:t>1.00E-01</w:t>
                  </w:r>
                </w:p>
              </w:tc>
              <w:tc>
                <w:tcPr>
                  <w:tcW w:w="2410" w:type="dxa"/>
                  <w:noWrap/>
                  <w:hideMark/>
                </w:tcPr>
                <w:p w:rsidR="00D04D87" w:rsidRPr="00D04D87" w:rsidRDefault="00D04D87" w:rsidP="00D04D87">
                  <w:pPr>
                    <w:ind w:righ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D04D8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  <w:t>-4.11E-02</w:t>
                  </w:r>
                </w:p>
              </w:tc>
              <w:tc>
                <w:tcPr>
                  <w:tcW w:w="2977" w:type="dxa"/>
                  <w:noWrap/>
                  <w:hideMark/>
                </w:tcPr>
                <w:p w:rsidR="00D04D87" w:rsidRPr="00D04D87" w:rsidRDefault="00D04D87" w:rsidP="00D04D87">
                  <w:pPr>
                    <w:ind w:righ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D04D8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  <w:t>4.29E-02</w:t>
                  </w:r>
                </w:p>
              </w:tc>
              <w:tc>
                <w:tcPr>
                  <w:tcW w:w="1843" w:type="dxa"/>
                  <w:noWrap/>
                  <w:hideMark/>
                </w:tcPr>
                <w:p w:rsidR="00D04D87" w:rsidRPr="00D04D87" w:rsidRDefault="00D04D87" w:rsidP="00D04D87">
                  <w:pPr>
                    <w:ind w:righ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D04D8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  <w:t>9.00E-04</w:t>
                  </w:r>
                </w:p>
              </w:tc>
            </w:tr>
            <w:tr w:rsidR="00D04D87" w:rsidRPr="00D04D87" w:rsidTr="00C5157A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6" w:type="dxa"/>
                  <w:noWrap/>
                  <w:hideMark/>
                </w:tcPr>
                <w:p w:rsidR="00D04D87" w:rsidRPr="00D04D87" w:rsidRDefault="00D04D87" w:rsidP="00D04D87">
                  <w:pPr>
                    <w:ind w:right="0"/>
                    <w:jc w:val="center"/>
                    <w:rPr>
                      <w:rFonts w:ascii="Calibri" w:eastAsia="Times New Roman" w:hAnsi="Calibri"/>
                      <w:b w:val="0"/>
                      <w:bCs w:val="0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D04D87">
                    <w:rPr>
                      <w:rFonts w:ascii="Calibri" w:eastAsia="Times New Roman" w:hAnsi="Calibri"/>
                      <w:b w:val="0"/>
                      <w:bCs w:val="0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  <w:t>5.00E-02</w:t>
                  </w:r>
                </w:p>
              </w:tc>
              <w:tc>
                <w:tcPr>
                  <w:tcW w:w="2410" w:type="dxa"/>
                  <w:noWrap/>
                  <w:hideMark/>
                </w:tcPr>
                <w:p w:rsidR="00D04D87" w:rsidRPr="00D04D87" w:rsidRDefault="00D04D87" w:rsidP="00D04D87">
                  <w:pPr>
                    <w:ind w:righ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D04D8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  <w:t>-2.08E-02</w:t>
                  </w:r>
                </w:p>
              </w:tc>
              <w:tc>
                <w:tcPr>
                  <w:tcW w:w="2977" w:type="dxa"/>
                  <w:noWrap/>
                  <w:hideMark/>
                </w:tcPr>
                <w:p w:rsidR="00D04D87" w:rsidRPr="00D04D87" w:rsidRDefault="00D04D87" w:rsidP="00D04D87">
                  <w:pPr>
                    <w:ind w:righ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D04D8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  <w:t>2.13E-02</w:t>
                  </w:r>
                </w:p>
              </w:tc>
              <w:tc>
                <w:tcPr>
                  <w:tcW w:w="1843" w:type="dxa"/>
                  <w:noWrap/>
                  <w:hideMark/>
                </w:tcPr>
                <w:p w:rsidR="00D04D87" w:rsidRPr="00D04D87" w:rsidRDefault="00D04D87" w:rsidP="00D04D87">
                  <w:pPr>
                    <w:ind w:righ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D04D8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  <w:t>2.25E-04</w:t>
                  </w:r>
                </w:p>
              </w:tc>
            </w:tr>
            <w:tr w:rsidR="00D04D87" w:rsidRPr="00D04D87" w:rsidTr="00C5157A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6" w:type="dxa"/>
                  <w:noWrap/>
                  <w:hideMark/>
                </w:tcPr>
                <w:p w:rsidR="00D04D87" w:rsidRPr="00D04D87" w:rsidRDefault="00D04D87" w:rsidP="00D04D87">
                  <w:pPr>
                    <w:ind w:right="0"/>
                    <w:jc w:val="center"/>
                    <w:rPr>
                      <w:rFonts w:ascii="Calibri" w:eastAsia="Times New Roman" w:hAnsi="Calibri"/>
                      <w:b w:val="0"/>
                      <w:bCs w:val="0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D04D87">
                    <w:rPr>
                      <w:rFonts w:ascii="Calibri" w:eastAsia="Times New Roman" w:hAnsi="Calibri"/>
                      <w:b w:val="0"/>
                      <w:bCs w:val="0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  <w:t>1.00E-02</w:t>
                  </w:r>
                </w:p>
              </w:tc>
              <w:tc>
                <w:tcPr>
                  <w:tcW w:w="2410" w:type="dxa"/>
                  <w:noWrap/>
                  <w:hideMark/>
                </w:tcPr>
                <w:p w:rsidR="00D04D87" w:rsidRPr="00D04D87" w:rsidRDefault="00D04D87" w:rsidP="00D04D87">
                  <w:pPr>
                    <w:ind w:righ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D04D8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  <w:t>-4.20E-03</w:t>
                  </w:r>
                </w:p>
              </w:tc>
              <w:tc>
                <w:tcPr>
                  <w:tcW w:w="2977" w:type="dxa"/>
                  <w:noWrap/>
                  <w:hideMark/>
                </w:tcPr>
                <w:p w:rsidR="00D04D87" w:rsidRPr="00D04D87" w:rsidRDefault="00D04D87" w:rsidP="00D04D87">
                  <w:pPr>
                    <w:ind w:righ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D04D8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  <w:t>4.22E-03</w:t>
                  </w:r>
                </w:p>
              </w:tc>
              <w:tc>
                <w:tcPr>
                  <w:tcW w:w="1843" w:type="dxa"/>
                  <w:noWrap/>
                  <w:hideMark/>
                </w:tcPr>
                <w:p w:rsidR="00D04D87" w:rsidRPr="00D04D87" w:rsidRDefault="00D04D87" w:rsidP="00D04D87">
                  <w:pPr>
                    <w:ind w:righ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D04D8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  <w:t>9.00E-06</w:t>
                  </w:r>
                </w:p>
              </w:tc>
            </w:tr>
            <w:tr w:rsidR="00D04D87" w:rsidRPr="00D04D87" w:rsidTr="00C5157A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6" w:type="dxa"/>
                  <w:noWrap/>
                  <w:hideMark/>
                </w:tcPr>
                <w:p w:rsidR="00D04D87" w:rsidRPr="00D04D87" w:rsidRDefault="00D04D87" w:rsidP="00D04D87">
                  <w:pPr>
                    <w:ind w:right="0"/>
                    <w:jc w:val="center"/>
                    <w:rPr>
                      <w:rFonts w:ascii="Calibri" w:eastAsia="Times New Roman" w:hAnsi="Calibri"/>
                      <w:b w:val="0"/>
                      <w:bCs w:val="0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D04D87">
                    <w:rPr>
                      <w:rFonts w:ascii="Calibri" w:eastAsia="Times New Roman" w:hAnsi="Calibri"/>
                      <w:b w:val="0"/>
                      <w:bCs w:val="0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  <w:t>5.00E-03</w:t>
                  </w:r>
                </w:p>
              </w:tc>
              <w:tc>
                <w:tcPr>
                  <w:tcW w:w="2410" w:type="dxa"/>
                  <w:noWrap/>
                  <w:hideMark/>
                </w:tcPr>
                <w:p w:rsidR="00D04D87" w:rsidRPr="00D04D87" w:rsidRDefault="00D04D87" w:rsidP="00D04D87">
                  <w:pPr>
                    <w:ind w:righ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D04D8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  <w:t>-2.10E-03</w:t>
                  </w:r>
                </w:p>
              </w:tc>
              <w:tc>
                <w:tcPr>
                  <w:tcW w:w="2977" w:type="dxa"/>
                  <w:noWrap/>
                  <w:hideMark/>
                </w:tcPr>
                <w:p w:rsidR="00D04D87" w:rsidRPr="00D04D87" w:rsidRDefault="00D04D87" w:rsidP="00D04D87">
                  <w:pPr>
                    <w:ind w:righ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D04D8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  <w:t>2.11E-03</w:t>
                  </w:r>
                </w:p>
              </w:tc>
              <w:tc>
                <w:tcPr>
                  <w:tcW w:w="1843" w:type="dxa"/>
                  <w:noWrap/>
                  <w:hideMark/>
                </w:tcPr>
                <w:p w:rsidR="00D04D87" w:rsidRPr="00D04D87" w:rsidRDefault="00D04D87" w:rsidP="00D04D87">
                  <w:pPr>
                    <w:ind w:righ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D04D8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  <w:t>2.25E-06</w:t>
                  </w:r>
                </w:p>
              </w:tc>
            </w:tr>
            <w:tr w:rsidR="00D04D87" w:rsidRPr="00D04D87" w:rsidTr="00C5157A">
              <w:trPr>
                <w:trHeight w:val="2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6" w:type="dxa"/>
                  <w:noWrap/>
                  <w:hideMark/>
                </w:tcPr>
                <w:p w:rsidR="00D04D87" w:rsidRPr="00D04D87" w:rsidRDefault="00D04D87" w:rsidP="00D04D87">
                  <w:pPr>
                    <w:ind w:right="0"/>
                    <w:jc w:val="center"/>
                    <w:rPr>
                      <w:rFonts w:ascii="Calibri" w:eastAsia="Times New Roman" w:hAnsi="Calibri"/>
                      <w:b w:val="0"/>
                      <w:bCs w:val="0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D04D87">
                    <w:rPr>
                      <w:rFonts w:ascii="Calibri" w:eastAsia="Times New Roman" w:hAnsi="Calibri"/>
                      <w:b w:val="0"/>
                      <w:bCs w:val="0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  <w:t>1.00E-03</w:t>
                  </w:r>
                </w:p>
              </w:tc>
              <w:tc>
                <w:tcPr>
                  <w:tcW w:w="2410" w:type="dxa"/>
                  <w:noWrap/>
                  <w:hideMark/>
                </w:tcPr>
                <w:p w:rsidR="00D04D87" w:rsidRPr="00D04D87" w:rsidRDefault="00D04D87" w:rsidP="00D04D87">
                  <w:pPr>
                    <w:ind w:righ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D04D8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  <w:t>-4.21E-04</w:t>
                  </w:r>
                </w:p>
              </w:tc>
              <w:tc>
                <w:tcPr>
                  <w:tcW w:w="2977" w:type="dxa"/>
                  <w:noWrap/>
                  <w:hideMark/>
                </w:tcPr>
                <w:p w:rsidR="00D04D87" w:rsidRPr="00D04D87" w:rsidRDefault="00D04D87" w:rsidP="00D04D87">
                  <w:pPr>
                    <w:ind w:righ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D04D8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  <w:t>4.21E-04</w:t>
                  </w:r>
                </w:p>
              </w:tc>
              <w:tc>
                <w:tcPr>
                  <w:tcW w:w="1843" w:type="dxa"/>
                  <w:noWrap/>
                  <w:hideMark/>
                </w:tcPr>
                <w:p w:rsidR="00D04D87" w:rsidRPr="00D04D87" w:rsidRDefault="00D04D87" w:rsidP="00D04D87">
                  <w:pPr>
                    <w:ind w:right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</w:pPr>
                  <w:r w:rsidRPr="00D04D8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eastAsia="en-GB"/>
                      <w14:textFill>
                        <w14:solidFill>
                          <w14:srgbClr w14:val="000000">
                            <w14:lumMod w14:val="75000"/>
                            <w14:lumOff w14:val="0"/>
                          </w14:srgbClr>
                        </w14:solidFill>
                      </w14:textFill>
                    </w:rPr>
                    <w:t>9.01E-08</w:t>
                  </w:r>
                </w:p>
              </w:tc>
            </w:tr>
          </w:tbl>
          <w:p w:rsidR="00AE7552" w:rsidRDefault="00AE7552" w:rsidP="00D04D87">
            <w:pPr>
              <w:jc w:val="left"/>
            </w:pPr>
          </w:p>
        </w:tc>
      </w:tr>
    </w:tbl>
    <w:p w:rsidR="00AE7552" w:rsidRDefault="00AE7552" w:rsidP="00D04D87">
      <w:pPr>
        <w:pStyle w:val="Afterequation"/>
      </w:pPr>
      <w:r>
        <w:t xml:space="preserve">The columns two and three show the equivalence of the order </w:t>
      </w:r>
      <w:r w:rsidR="00295CB6">
        <w:t>of the error for the forward and backward approximation. The fourth column shows clearly that the central approximation has a squared order of the preceding error.</w:t>
      </w:r>
      <w:r w:rsidR="007602D5">
        <w:t xml:space="preserve"> All the results show that this behaviour is proportional to the step chosen. </w:t>
      </w:r>
    </w:p>
    <w:p w:rsidR="00AE7552" w:rsidRPr="00AE7552" w:rsidRDefault="007602D5" w:rsidP="00AE7552">
      <w:pPr>
        <w:pStyle w:val="Afterequation"/>
      </w:pPr>
      <w:r>
        <w:t>Even more con</w:t>
      </w:r>
      <w:r w:rsidR="00E81C88">
        <w:t>vincing is the graphical result</w:t>
      </w:r>
      <w:r>
        <w:t xml:space="preserve"> that is shown below.</w:t>
      </w:r>
    </w:p>
    <w:p w:rsidR="00627082" w:rsidRDefault="00627082" w:rsidP="00627082">
      <w:pPr>
        <w:pStyle w:val="Heading2"/>
      </w:pPr>
      <w:r>
        <w:lastRenderedPageBreak/>
        <w:t>Graphical</w:t>
      </w:r>
      <w:r w:rsidR="00F778BC">
        <w:t xml:space="preserve"> results</w:t>
      </w:r>
      <w:bookmarkStart w:id="0" w:name="_GoBack"/>
      <w:bookmarkEnd w:id="0"/>
    </w:p>
    <w:p w:rsidR="00627082" w:rsidRPr="00627082" w:rsidRDefault="00DE5127" w:rsidP="00DE5127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203349" cy="3855720"/>
            <wp:effectExtent l="0" t="0" r="0" b="0"/>
            <wp:docPr id="1" name="Picture 1" descr="D:\dev\matlab\helmholtz-forward\matlab\Finite_Difference_Methods_Leveque\ex_11\log-log-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v\matlab\helmholtz-forward\matlab\Finite_Difference_Methods_Leveque\ex_11\log-log-err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685" cy="386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F73" w:rsidRDefault="00A60F73" w:rsidP="00A60F73">
      <w:r>
        <w:t>We have here a clear illustration of the nature of the law followed by the error: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A60F73" w:rsidRPr="00D26495" w:rsidTr="00627044">
        <w:trPr>
          <w:trHeight w:val="417"/>
        </w:trPr>
        <w:tc>
          <w:tcPr>
            <w:tcW w:w="386" w:type="dxa"/>
            <w:vAlign w:val="center"/>
          </w:tcPr>
          <w:p w:rsidR="00A60F73" w:rsidRPr="001A4A2A" w:rsidRDefault="00A60F73" w:rsidP="00627044">
            <w:pPr>
              <w:jc w:val="center"/>
            </w:pPr>
          </w:p>
        </w:tc>
        <w:tc>
          <w:tcPr>
            <w:tcW w:w="8160" w:type="dxa"/>
            <w:vAlign w:val="center"/>
          </w:tcPr>
          <w:p w:rsidR="00A60F73" w:rsidRPr="001A4A2A" w:rsidRDefault="00A60F73" w:rsidP="00627044">
            <w:pPr>
              <w:jc w:val="center"/>
              <w:rPr>
                <w:i/>
                <w:iCs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d>
                <m:r>
                  <w:rPr>
                    <w:rFonts w:ascii="Cambria Math" w:hAnsi="Cambria Math"/>
                  </w:rPr>
                  <m:t>)≈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+plog(h)</m:t>
                </m:r>
              </m:oMath>
            </m:oMathPara>
          </w:p>
        </w:tc>
        <w:tc>
          <w:tcPr>
            <w:tcW w:w="814" w:type="dxa"/>
            <w:vAlign w:val="center"/>
          </w:tcPr>
          <w:p w:rsidR="00A60F73" w:rsidRPr="001A4A2A" w:rsidRDefault="00A60F73" w:rsidP="00627044">
            <w:pPr>
              <w:jc w:val="center"/>
            </w:pPr>
            <w:r w:rsidRPr="001A4A2A">
              <w:t>(</w:t>
            </w:r>
            <w:r w:rsidRPr="001A4A2A">
              <w:fldChar w:fldCharType="begin"/>
            </w:r>
            <w:r w:rsidRPr="001A4A2A">
              <w:instrText xml:space="preserve"> SEQ Equation \* ARABIC </w:instrText>
            </w:r>
            <w:r w:rsidRPr="001A4A2A">
              <w:fldChar w:fldCharType="separate"/>
            </w:r>
            <w:r w:rsidR="00A1780E">
              <w:rPr>
                <w:noProof/>
              </w:rPr>
              <w:t>1</w:t>
            </w:r>
            <w:r w:rsidRPr="001A4A2A">
              <w:fldChar w:fldCharType="end"/>
            </w:r>
            <w:r w:rsidRPr="001A4A2A">
              <w:t>)</w:t>
            </w:r>
          </w:p>
        </w:tc>
      </w:tr>
    </w:tbl>
    <w:p w:rsidR="00C51E81" w:rsidRDefault="00C51E81" w:rsidP="00173050"/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2081707952"/>
        <w:docPartObj>
          <w:docPartGallery w:val="Bibliographies"/>
          <w:docPartUnique/>
        </w:docPartObj>
      </w:sdtPr>
      <w:sdtEndPr/>
      <w:sdtContent>
        <w:p w:rsidR="004B169D" w:rsidRDefault="004B169D" w:rsidP="00627082">
          <w:pPr>
            <w:pStyle w:val="Heading1"/>
          </w:pPr>
          <w:r>
            <w:t>Bibliography</w:t>
          </w:r>
        </w:p>
        <w:sdt>
          <w:sdtPr>
            <w:id w:val="-108823229"/>
            <w:bibliography/>
          </w:sdtPr>
          <w:sdtEndPr/>
          <w:sdtContent>
            <w:p w:rsidR="00A1780E" w:rsidRDefault="004B169D" w:rsidP="00A1780E">
              <w:pPr>
                <w:pStyle w:val="Bibliography"/>
                <w:rPr>
                  <w:noProof/>
                  <w:vanish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A1780E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71"/>
                <w:gridCol w:w="8591"/>
              </w:tblGrid>
              <w:tr w:rsidR="00A1780E" w:rsidTr="00A1780E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A1780E" w:rsidRDefault="00A1780E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A1780E" w:rsidRDefault="00A1780E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LeVeque R J., </w:t>
                    </w:r>
                    <w:r>
                      <w:rPr>
                        <w:i/>
                        <w:iCs/>
                        <w:noProof/>
                      </w:rPr>
                      <w:t>Finite Difference Methods for Ordinary and Partial Differential Equations</w:t>
                    </w:r>
                    <w:r>
                      <w:rPr>
                        <w:noProof/>
                      </w:rPr>
                      <w:t>. Philadelphia: Society for Industrial and Applied Mathematics (SIAM), 2007.</w:t>
                    </w:r>
                  </w:p>
                </w:tc>
              </w:tr>
            </w:tbl>
            <w:p w:rsidR="00A1780E" w:rsidRDefault="00A1780E" w:rsidP="00A1780E">
              <w:pPr>
                <w:pStyle w:val="Bibliography"/>
                <w:rPr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4B169D" w:rsidRDefault="004B169D" w:rsidP="00A1780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684426" w:rsidRDefault="00F778BC"/>
    <w:sectPr w:rsidR="006844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116EE"/>
    <w:multiLevelType w:val="hybridMultilevel"/>
    <w:tmpl w:val="2B246B46"/>
    <w:lvl w:ilvl="0" w:tplc="350467B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0361D6"/>
    <w:multiLevelType w:val="hybridMultilevel"/>
    <w:tmpl w:val="E9F27A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B950FD"/>
    <w:multiLevelType w:val="hybridMultilevel"/>
    <w:tmpl w:val="5C6C3594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907"/>
    <w:rsid w:val="00001673"/>
    <w:rsid w:val="000949C0"/>
    <w:rsid w:val="000A5427"/>
    <w:rsid w:val="000C2741"/>
    <w:rsid w:val="00123844"/>
    <w:rsid w:val="00126EDA"/>
    <w:rsid w:val="00173050"/>
    <w:rsid w:val="001C2529"/>
    <w:rsid w:val="00204F89"/>
    <w:rsid w:val="0022223B"/>
    <w:rsid w:val="00295CB6"/>
    <w:rsid w:val="002E2C72"/>
    <w:rsid w:val="002F6DEA"/>
    <w:rsid w:val="003130B2"/>
    <w:rsid w:val="00327938"/>
    <w:rsid w:val="00354353"/>
    <w:rsid w:val="003E02FA"/>
    <w:rsid w:val="00486516"/>
    <w:rsid w:val="004B169D"/>
    <w:rsid w:val="004C7410"/>
    <w:rsid w:val="004F7FF7"/>
    <w:rsid w:val="0052505C"/>
    <w:rsid w:val="005722FB"/>
    <w:rsid w:val="00572D34"/>
    <w:rsid w:val="0058195E"/>
    <w:rsid w:val="00593D66"/>
    <w:rsid w:val="005A666A"/>
    <w:rsid w:val="005B5F09"/>
    <w:rsid w:val="00615B4A"/>
    <w:rsid w:val="00627082"/>
    <w:rsid w:val="0065540E"/>
    <w:rsid w:val="00687A3E"/>
    <w:rsid w:val="00736827"/>
    <w:rsid w:val="007602D5"/>
    <w:rsid w:val="00783FDF"/>
    <w:rsid w:val="007B3B32"/>
    <w:rsid w:val="00831B80"/>
    <w:rsid w:val="00837F98"/>
    <w:rsid w:val="00867D06"/>
    <w:rsid w:val="008C35FC"/>
    <w:rsid w:val="00944B82"/>
    <w:rsid w:val="0095191C"/>
    <w:rsid w:val="009A0060"/>
    <w:rsid w:val="00A1780E"/>
    <w:rsid w:val="00A214D1"/>
    <w:rsid w:val="00A57D1D"/>
    <w:rsid w:val="00A60CA0"/>
    <w:rsid w:val="00A60F73"/>
    <w:rsid w:val="00A736BB"/>
    <w:rsid w:val="00A9359E"/>
    <w:rsid w:val="00AE7552"/>
    <w:rsid w:val="00B037A4"/>
    <w:rsid w:val="00B80867"/>
    <w:rsid w:val="00B93ECB"/>
    <w:rsid w:val="00BA364D"/>
    <w:rsid w:val="00BA4CD0"/>
    <w:rsid w:val="00BD0EA7"/>
    <w:rsid w:val="00BF2D27"/>
    <w:rsid w:val="00C5157A"/>
    <w:rsid w:val="00C51E81"/>
    <w:rsid w:val="00CD03A9"/>
    <w:rsid w:val="00D04D87"/>
    <w:rsid w:val="00D22232"/>
    <w:rsid w:val="00D24907"/>
    <w:rsid w:val="00DD5AD8"/>
    <w:rsid w:val="00DE5127"/>
    <w:rsid w:val="00DE6C3E"/>
    <w:rsid w:val="00E037CF"/>
    <w:rsid w:val="00E2278F"/>
    <w:rsid w:val="00E33B49"/>
    <w:rsid w:val="00E37845"/>
    <w:rsid w:val="00E67B71"/>
    <w:rsid w:val="00E73DD4"/>
    <w:rsid w:val="00E81C88"/>
    <w:rsid w:val="00F360D6"/>
    <w:rsid w:val="00F45E0D"/>
    <w:rsid w:val="00F778BC"/>
    <w:rsid w:val="00FB0AEA"/>
    <w:rsid w:val="00FD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741"/>
    <w:pPr>
      <w:ind w:right="227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8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8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8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8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8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8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84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84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8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E3784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7845"/>
    <w:rPr>
      <w:i/>
      <w:sz w:val="24"/>
      <w:szCs w:val="24"/>
    </w:rPr>
  </w:style>
  <w:style w:type="table" w:styleId="TableGrid">
    <w:name w:val="Table Grid"/>
    <w:basedOn w:val="TableNormal"/>
    <w:uiPriority w:val="59"/>
    <w:rsid w:val="009A0060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60"/>
    <w:rPr>
      <w:rFonts w:ascii="Tahoma" w:eastAsiaTheme="minorEastAsia" w:hAnsi="Tahoma" w:cs="Tahoma"/>
      <w:sz w:val="16"/>
      <w:szCs w:val="1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378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8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8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84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84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84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84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84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84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78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78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8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784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7845"/>
    <w:rPr>
      <w:b/>
      <w:bCs/>
    </w:rPr>
  </w:style>
  <w:style w:type="character" w:styleId="Emphasis">
    <w:name w:val="Emphasis"/>
    <w:basedOn w:val="DefaultParagraphFont"/>
    <w:uiPriority w:val="20"/>
    <w:qFormat/>
    <w:rsid w:val="00E3784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7845"/>
    <w:rPr>
      <w:szCs w:val="32"/>
    </w:rPr>
  </w:style>
  <w:style w:type="paragraph" w:styleId="ListParagraph">
    <w:name w:val="List Paragraph"/>
    <w:basedOn w:val="Normal"/>
    <w:uiPriority w:val="34"/>
    <w:qFormat/>
    <w:rsid w:val="00E3784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84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845"/>
    <w:rPr>
      <w:b/>
      <w:i/>
      <w:sz w:val="24"/>
    </w:rPr>
  </w:style>
  <w:style w:type="character" w:styleId="SubtleEmphasis">
    <w:name w:val="Subtle Emphasis"/>
    <w:uiPriority w:val="19"/>
    <w:qFormat/>
    <w:rsid w:val="00E3784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784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784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784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784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84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5B4A"/>
    <w:rPr>
      <w:color w:val="808080"/>
    </w:rPr>
  </w:style>
  <w:style w:type="paragraph" w:customStyle="1" w:styleId="Beforeequation">
    <w:name w:val="Before equation"/>
    <w:basedOn w:val="Normal"/>
    <w:link w:val="BeforeequationChar"/>
    <w:qFormat/>
    <w:rsid w:val="00123844"/>
    <w:pPr>
      <w:spacing w:after="240"/>
    </w:pPr>
  </w:style>
  <w:style w:type="paragraph" w:customStyle="1" w:styleId="Afterequation">
    <w:name w:val="After equation"/>
    <w:basedOn w:val="Normal"/>
    <w:link w:val="AfterequationChar"/>
    <w:qFormat/>
    <w:rsid w:val="00123844"/>
    <w:pPr>
      <w:spacing w:before="240"/>
      <w:ind w:right="0"/>
    </w:pPr>
  </w:style>
  <w:style w:type="character" w:customStyle="1" w:styleId="BeforeequationChar">
    <w:name w:val="Before equation Char"/>
    <w:basedOn w:val="DefaultParagraphFont"/>
    <w:link w:val="Beforeequation"/>
    <w:rsid w:val="00123844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949C0"/>
  </w:style>
  <w:style w:type="character" w:customStyle="1" w:styleId="AfterequationChar">
    <w:name w:val="After equation Char"/>
    <w:basedOn w:val="DefaultParagraphFont"/>
    <w:link w:val="Afterequation"/>
    <w:rsid w:val="00123844"/>
    <w:rPr>
      <w:sz w:val="24"/>
      <w:szCs w:val="24"/>
    </w:rPr>
  </w:style>
  <w:style w:type="paragraph" w:customStyle="1" w:styleId="Betweenequation">
    <w:name w:val="Between equation"/>
    <w:basedOn w:val="Normal"/>
    <w:link w:val="BetweenequationChar"/>
    <w:qFormat/>
    <w:rsid w:val="000C2741"/>
    <w:pPr>
      <w:spacing w:before="240" w:after="240"/>
    </w:pPr>
    <w:rPr>
      <w:lang w:val="en-US"/>
    </w:rPr>
  </w:style>
  <w:style w:type="character" w:customStyle="1" w:styleId="BetweenequationChar">
    <w:name w:val="Between equation Char"/>
    <w:basedOn w:val="DefaultParagraphFont"/>
    <w:link w:val="Betweenequation"/>
    <w:rsid w:val="000C2741"/>
    <w:rPr>
      <w:sz w:val="24"/>
      <w:szCs w:val="24"/>
      <w:lang w:val="en-US"/>
    </w:rPr>
  </w:style>
  <w:style w:type="table" w:styleId="LightShading">
    <w:name w:val="Light Shading"/>
    <w:basedOn w:val="TableNormal"/>
    <w:uiPriority w:val="60"/>
    <w:rsid w:val="00DD5AD8"/>
    <w:rPr>
      <w:color w:val="000000" w:themeColor="text1" w:themeShade="BF"/>
    </w:rPr>
    <w:tblPr>
      <w:tblStyleRowBandSize w:val="2"/>
      <w:tblStyleColBandSize w:val="2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000000" w:themeColor="text1" w:themeShade="BF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000000" w:themeColor="text1" w:themeShade="BF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  <w:color w:val="000000" w:themeColor="text1" w:themeShade="BF"/>
      </w:rPr>
    </w:tblStylePr>
    <w:tblStylePr w:type="lastCol">
      <w:rPr>
        <w:b/>
        <w:bCs/>
        <w:color w:val="000000" w:themeColor="text1" w:themeShade="BF"/>
      </w:rPr>
    </w:tblStylePr>
  </w:style>
  <w:style w:type="table" w:styleId="LightShading-Accent1">
    <w:name w:val="Light Shading Accent 1"/>
    <w:basedOn w:val="TableNormal"/>
    <w:uiPriority w:val="60"/>
    <w:rsid w:val="00DD5AD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741"/>
    <w:pPr>
      <w:ind w:right="227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8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8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8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8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8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8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84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84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8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E3784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7845"/>
    <w:rPr>
      <w:i/>
      <w:sz w:val="24"/>
      <w:szCs w:val="24"/>
    </w:rPr>
  </w:style>
  <w:style w:type="table" w:styleId="TableGrid">
    <w:name w:val="Table Grid"/>
    <w:basedOn w:val="TableNormal"/>
    <w:uiPriority w:val="59"/>
    <w:rsid w:val="009A0060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60"/>
    <w:rPr>
      <w:rFonts w:ascii="Tahoma" w:eastAsiaTheme="minorEastAsia" w:hAnsi="Tahoma" w:cs="Tahoma"/>
      <w:sz w:val="16"/>
      <w:szCs w:val="1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378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8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8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84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84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84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84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84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84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78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78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8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784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7845"/>
    <w:rPr>
      <w:b/>
      <w:bCs/>
    </w:rPr>
  </w:style>
  <w:style w:type="character" w:styleId="Emphasis">
    <w:name w:val="Emphasis"/>
    <w:basedOn w:val="DefaultParagraphFont"/>
    <w:uiPriority w:val="20"/>
    <w:qFormat/>
    <w:rsid w:val="00E3784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7845"/>
    <w:rPr>
      <w:szCs w:val="32"/>
    </w:rPr>
  </w:style>
  <w:style w:type="paragraph" w:styleId="ListParagraph">
    <w:name w:val="List Paragraph"/>
    <w:basedOn w:val="Normal"/>
    <w:uiPriority w:val="34"/>
    <w:qFormat/>
    <w:rsid w:val="00E3784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84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845"/>
    <w:rPr>
      <w:b/>
      <w:i/>
      <w:sz w:val="24"/>
    </w:rPr>
  </w:style>
  <w:style w:type="character" w:styleId="SubtleEmphasis">
    <w:name w:val="Subtle Emphasis"/>
    <w:uiPriority w:val="19"/>
    <w:qFormat/>
    <w:rsid w:val="00E3784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784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784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784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784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84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5B4A"/>
    <w:rPr>
      <w:color w:val="808080"/>
    </w:rPr>
  </w:style>
  <w:style w:type="paragraph" w:customStyle="1" w:styleId="Beforeequation">
    <w:name w:val="Before equation"/>
    <w:basedOn w:val="Normal"/>
    <w:link w:val="BeforeequationChar"/>
    <w:qFormat/>
    <w:rsid w:val="00123844"/>
    <w:pPr>
      <w:spacing w:after="240"/>
    </w:pPr>
  </w:style>
  <w:style w:type="paragraph" w:customStyle="1" w:styleId="Afterequation">
    <w:name w:val="After equation"/>
    <w:basedOn w:val="Normal"/>
    <w:link w:val="AfterequationChar"/>
    <w:qFormat/>
    <w:rsid w:val="00123844"/>
    <w:pPr>
      <w:spacing w:before="240"/>
      <w:ind w:right="0"/>
    </w:pPr>
  </w:style>
  <w:style w:type="character" w:customStyle="1" w:styleId="BeforeequationChar">
    <w:name w:val="Before equation Char"/>
    <w:basedOn w:val="DefaultParagraphFont"/>
    <w:link w:val="Beforeequation"/>
    <w:rsid w:val="00123844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949C0"/>
  </w:style>
  <w:style w:type="character" w:customStyle="1" w:styleId="AfterequationChar">
    <w:name w:val="After equation Char"/>
    <w:basedOn w:val="DefaultParagraphFont"/>
    <w:link w:val="Afterequation"/>
    <w:rsid w:val="00123844"/>
    <w:rPr>
      <w:sz w:val="24"/>
      <w:szCs w:val="24"/>
    </w:rPr>
  </w:style>
  <w:style w:type="paragraph" w:customStyle="1" w:styleId="Betweenequation">
    <w:name w:val="Between equation"/>
    <w:basedOn w:val="Normal"/>
    <w:link w:val="BetweenequationChar"/>
    <w:qFormat/>
    <w:rsid w:val="000C2741"/>
    <w:pPr>
      <w:spacing w:before="240" w:after="240"/>
    </w:pPr>
    <w:rPr>
      <w:lang w:val="en-US"/>
    </w:rPr>
  </w:style>
  <w:style w:type="character" w:customStyle="1" w:styleId="BetweenequationChar">
    <w:name w:val="Between equation Char"/>
    <w:basedOn w:val="DefaultParagraphFont"/>
    <w:link w:val="Betweenequation"/>
    <w:rsid w:val="000C2741"/>
    <w:rPr>
      <w:sz w:val="24"/>
      <w:szCs w:val="24"/>
      <w:lang w:val="en-US"/>
    </w:rPr>
  </w:style>
  <w:style w:type="table" w:styleId="LightShading">
    <w:name w:val="Light Shading"/>
    <w:basedOn w:val="TableNormal"/>
    <w:uiPriority w:val="60"/>
    <w:rsid w:val="00DD5AD8"/>
    <w:rPr>
      <w:color w:val="000000" w:themeColor="text1" w:themeShade="BF"/>
    </w:rPr>
    <w:tblPr>
      <w:tblStyleRowBandSize w:val="2"/>
      <w:tblStyleColBandSize w:val="2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000000" w:themeColor="text1" w:themeShade="BF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000000" w:themeColor="text1" w:themeShade="BF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  <w:color w:val="000000" w:themeColor="text1" w:themeShade="BF"/>
      </w:rPr>
    </w:tblStylePr>
    <w:tblStylePr w:type="lastCol">
      <w:rPr>
        <w:b/>
        <w:bCs/>
        <w:color w:val="000000" w:themeColor="text1" w:themeShade="BF"/>
      </w:rPr>
    </w:tblStylePr>
  </w:style>
  <w:style w:type="table" w:styleId="LightShading-Accent1">
    <w:name w:val="Light Shading Accent 1"/>
    <w:basedOn w:val="TableNormal"/>
    <w:uiPriority w:val="60"/>
    <w:rsid w:val="00DD5AD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2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matlab\helmholtz-forward\template-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LeV07</b:Tag>
    <b:SourceType>Book</b:SourceType>
    <b:Guid>{51212E0E-5897-4242-9250-1A8900ACCC83}</b:Guid>
    <b:Author>
      <b:Author>
        <b:NameList>
          <b:Person>
            <b:Last>J.</b:Last>
            <b:First>LeVeque</b:First>
            <b:Middle>R</b:Middle>
          </b:Person>
        </b:NameList>
      </b:Author>
    </b:Author>
    <b:Title>Finite Difference Methods for Ordinary and Partial Differential Equations</b:Title>
    <b:Year>2007</b:Year>
    <b:City>Philadelphia</b:City>
    <b:Publisher> Society for Industrial and Applied Mathematics (SIAM)</b:Publisher>
    <b:RefOrder>1</b:RefOrder>
  </b:Source>
</b:Sources>
</file>

<file path=customXml/itemProps1.xml><?xml version="1.0" encoding="utf-8"?>
<ds:datastoreItem xmlns:ds="http://schemas.openxmlformats.org/officeDocument/2006/customXml" ds:itemID="{ABB4E44E-9CC9-4F69-8870-F8AD52E67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template-document.dotx</Template>
  <TotalTime>58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38</cp:revision>
  <cp:lastPrinted>2014-11-28T12:20:00Z</cp:lastPrinted>
  <dcterms:created xsi:type="dcterms:W3CDTF">2014-12-01T09:49:00Z</dcterms:created>
  <dcterms:modified xsi:type="dcterms:W3CDTF">2014-12-01T13:31:00Z</dcterms:modified>
</cp:coreProperties>
</file>