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Pr="00A7216B" w:rsidRDefault="00F373E6" w:rsidP="00E37845">
      <w:pPr>
        <w:pStyle w:val="Title"/>
      </w:pPr>
      <w:r w:rsidRPr="00A7216B">
        <w:t>Higher order finite difference scheme</w:t>
      </w:r>
    </w:p>
    <w:p w:rsidR="00F373E6" w:rsidRPr="00A7216B" w:rsidRDefault="00F373E6" w:rsidP="00F373E6">
      <w:pPr>
        <w:pStyle w:val="Subtitle"/>
      </w:pPr>
      <w:r w:rsidRPr="00A7216B">
        <w:t>Sommerfeld condition</w:t>
      </w:r>
    </w:p>
    <w:p w:rsidR="00E37845" w:rsidRDefault="00F373E6" w:rsidP="00DE6C3E">
      <w:pPr>
        <w:pStyle w:val="Heading1"/>
      </w:pPr>
      <w:r w:rsidRPr="00A7216B">
        <w:t>9 point stencil of the Helmholtz equation</w:t>
      </w:r>
    </w:p>
    <w:bookmarkStart w:id="0" w:name="_GoBack"/>
    <w:p w:rsidR="00B909D9" w:rsidRPr="00B909D9" w:rsidRDefault="00B909D9" w:rsidP="00B909D9">
      <w:pPr>
        <w:pStyle w:val="Heading1"/>
        <w:rPr>
          <w:b w:val="0"/>
          <w:bCs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+2iβh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120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bookmarkEnd w:id="0"/>
    <w:p w:rsidR="003E02FA" w:rsidRPr="00A7216B" w:rsidRDefault="00F373E6" w:rsidP="00354353">
      <w:pPr>
        <w:pStyle w:val="Heading1"/>
      </w:pPr>
      <w:r w:rsidRPr="00A7216B">
        <w:t>2</w:t>
      </w:r>
      <w:r w:rsidRPr="00A7216B">
        <w:rPr>
          <w:vertAlign w:val="superscript"/>
        </w:rPr>
        <w:t>nd</w:t>
      </w:r>
      <w:r w:rsidRPr="00A7216B">
        <w:t xml:space="preserve"> order 5 point stencil coefficient</w:t>
      </w:r>
    </w:p>
    <w:p w:rsidR="00F373E6" w:rsidRPr="00A7216B" w:rsidRDefault="00F373E6" w:rsidP="00F373E6">
      <w:pPr>
        <w:pStyle w:val="Heading1"/>
      </w:pPr>
      <w:r w:rsidRPr="00A7216B">
        <w:t>4</w:t>
      </w:r>
      <w:r w:rsidRPr="00A7216B">
        <w:rPr>
          <w:vertAlign w:val="superscript"/>
        </w:rPr>
        <w:t>th</w:t>
      </w:r>
      <w:r w:rsidRPr="00A7216B">
        <w:t xml:space="preserve"> order 9 point stencil coefficient</w:t>
      </w:r>
    </w:p>
    <w:p w:rsidR="00F373E6" w:rsidRDefault="00F373E6" w:rsidP="00F373E6">
      <w:pPr>
        <w:pStyle w:val="Heading1"/>
      </w:pPr>
      <w:r w:rsidRPr="00A7216B">
        <w:t>6</w:t>
      </w:r>
      <w:r w:rsidRPr="00A7216B">
        <w:rPr>
          <w:vertAlign w:val="superscript"/>
        </w:rPr>
        <w:t>th</w:t>
      </w:r>
      <w:r w:rsidRPr="00A7216B">
        <w:t xml:space="preserve"> order 9 point stencil coefficient</w:t>
      </w:r>
    </w:p>
    <w:p w:rsidR="00DB757D" w:rsidRDefault="00DB757D" w:rsidP="00DB757D"/>
    <w:p w:rsidR="00DB757D" w:rsidRPr="007605A7" w:rsidRDefault="00B909D9" w:rsidP="007605A7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:rsidR="00486794" w:rsidRPr="007605A7" w:rsidRDefault="00B909D9" w:rsidP="007605A7">
      <w:pPr>
        <w:rPr>
          <w:i/>
          <w:iCs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i+1,j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i,j-1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i-1,j</m:t>
              </m:r>
            </m:sub>
          </m:sSub>
        </m:oMath>
      </m:oMathPara>
    </w:p>
    <w:p w:rsidR="007605A7" w:rsidRPr="007605A7" w:rsidRDefault="00B909D9" w:rsidP="007605A7">
      <w:pPr>
        <w:rPr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i+1,j+1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i+1,j-1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i-1,j-1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i-1,j+1</m:t>
              </m:r>
            </m:sub>
          </m:sSub>
        </m:oMath>
      </m:oMathPara>
    </w:p>
    <w:p w:rsidR="00DB757D" w:rsidRPr="00DB757D" w:rsidRDefault="00DB757D" w:rsidP="00DB757D"/>
    <w:tbl>
      <w:tblPr>
        <w:tblStyle w:val="Helmholtz-Shading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2835"/>
        <w:gridCol w:w="2410"/>
      </w:tblGrid>
      <w:tr w:rsidR="007605A7" w:rsidTr="00B90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i/>
                <w:iCs/>
                <w:sz w:val="24"/>
                <w:szCs w:val="24"/>
              </w:rPr>
            </w:pPr>
            <w:r w:rsidRPr="007605A7">
              <w:rPr>
                <w:i/>
                <w:iCs/>
                <w:sz w:val="24"/>
                <w:szCs w:val="24"/>
              </w:rPr>
              <w:t>Order</w:t>
            </w:r>
          </w:p>
        </w:tc>
        <w:tc>
          <w:tcPr>
            <w:tcW w:w="3260" w:type="dxa"/>
          </w:tcPr>
          <w:p w:rsidR="00DB757D" w:rsidRPr="00CD70CB" w:rsidRDefault="00B909D9" w:rsidP="00DB757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:rsidR="00DB757D" w:rsidRPr="00CD70CB" w:rsidRDefault="00B909D9" w:rsidP="00DB757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:rsidR="00DB757D" w:rsidRPr="00CD70CB" w:rsidRDefault="00B909D9" w:rsidP="00DB757D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7605A7" w:rsidTr="00B9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b/>
                <w:bCs/>
              </w:rPr>
            </w:pPr>
            <w:r w:rsidRPr="007605A7">
              <w:rPr>
                <w:b/>
                <w:bCs/>
              </w:rPr>
              <w:t>2</w:t>
            </w:r>
            <w:r w:rsidRPr="007605A7">
              <w:rPr>
                <w:b/>
                <w:bCs/>
                <w:vertAlign w:val="superscript"/>
              </w:rPr>
              <w:t>nd</w:t>
            </w:r>
          </w:p>
        </w:tc>
        <w:tc>
          <w:tcPr>
            <w:tcW w:w="3260" w:type="dxa"/>
          </w:tcPr>
          <w:p w:rsidR="00DB757D" w:rsidRPr="00CD70CB" w:rsidRDefault="007605A7" w:rsidP="00CD70CB">
            <w:pPr>
              <w:pStyle w:val="Heading1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-4+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57D" w:rsidRPr="00CD70CB" w:rsidRDefault="007605A7" w:rsidP="00CD70CB">
            <w:pPr>
              <w:pStyle w:val="Heading1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2410" w:type="dxa"/>
          </w:tcPr>
          <w:p w:rsidR="00DB757D" w:rsidRPr="00CD70CB" w:rsidRDefault="007605A7" w:rsidP="00CD70CB">
            <w:pPr>
              <w:pStyle w:val="Heading1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605A7" w:rsidTr="00B90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b/>
                <w:bCs/>
              </w:rPr>
            </w:pPr>
            <w:r w:rsidRPr="007605A7">
              <w:rPr>
                <w:b/>
                <w:bCs/>
              </w:rPr>
              <w:t>4</w:t>
            </w:r>
            <w:r w:rsidRPr="007605A7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260" w:type="dxa"/>
          </w:tcPr>
          <w:p w:rsidR="00DB757D" w:rsidRPr="00CD70CB" w:rsidRDefault="007605A7" w:rsidP="007605A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:rsidR="00DB757D" w:rsidRPr="00CD70CB" w:rsidRDefault="00B909D9" w:rsidP="007605A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410" w:type="dxa"/>
          </w:tcPr>
          <w:p w:rsidR="00DB757D" w:rsidRPr="00CD70CB" w:rsidRDefault="00B909D9" w:rsidP="007605A7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γ/144 </m:t>
                </m:r>
              </m:oMath>
            </m:oMathPara>
          </w:p>
        </w:tc>
      </w:tr>
      <w:tr w:rsidR="007605A7" w:rsidTr="00B9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B757D" w:rsidRPr="007605A7" w:rsidRDefault="00DB757D" w:rsidP="00DB757D">
            <w:pPr>
              <w:pStyle w:val="Heading1"/>
              <w:jc w:val="center"/>
              <w:outlineLvl w:val="0"/>
              <w:rPr>
                <w:b/>
                <w:bCs/>
              </w:rPr>
            </w:pPr>
            <w:r w:rsidRPr="007605A7">
              <w:rPr>
                <w:b/>
                <w:bCs/>
              </w:rPr>
              <w:t>5</w:t>
            </w:r>
            <w:r w:rsidRPr="007605A7">
              <w:rPr>
                <w:b/>
                <w:bCs/>
                <w:vertAlign w:val="superscript"/>
              </w:rPr>
              <w:t>th</w:t>
            </w:r>
          </w:p>
        </w:tc>
        <w:tc>
          <w:tcPr>
            <w:tcW w:w="3260" w:type="dxa"/>
          </w:tcPr>
          <w:p w:rsidR="00DB757D" w:rsidRPr="00CD70CB" w:rsidRDefault="00CD70CB" w:rsidP="00CD70CB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δ-3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DB757D" w:rsidRPr="00CD70CB" w:rsidRDefault="00B909D9" w:rsidP="00CD70CB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3-2δ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410" w:type="dxa"/>
          </w:tcPr>
          <w:p w:rsidR="00DB757D" w:rsidRPr="00CD70CB" w:rsidRDefault="00B909D9" w:rsidP="00CD70CB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360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kh</m:t>
                        </m:r>
                      </m:e>
                    </m:d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</w:tbl>
    <w:p w:rsidR="009237A4" w:rsidRPr="009237A4" w:rsidRDefault="009237A4" w:rsidP="00DB757D">
      <w:pPr>
        <w:rPr>
          <w:b/>
          <w:bCs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Pr="00A7216B" w:rsidRDefault="000949C0">
          <w:pPr>
            <w:pStyle w:val="Heading1"/>
          </w:pPr>
          <w:r w:rsidRPr="00A7216B">
            <w:t>Bibliography</w:t>
          </w:r>
        </w:p>
        <w:sdt>
          <w:sdtPr>
            <w:id w:val="111145805"/>
            <w:bibliography/>
          </w:sdtPr>
          <w:sdtEndPr/>
          <w:sdtContent>
            <w:p w:rsidR="000949C0" w:rsidRPr="00A7216B" w:rsidRDefault="000949C0" w:rsidP="000949C0">
              <w:pPr>
                <w:pStyle w:val="Bibliography"/>
                <w:rPr>
                  <w:noProof/>
                  <w:vanish/>
                </w:rPr>
              </w:pPr>
              <w:r w:rsidRPr="00A7216B">
                <w:fldChar w:fldCharType="begin"/>
              </w:r>
              <w:r w:rsidRPr="00A7216B">
                <w:instrText xml:space="preserve"> BIBLIOGRAPHY </w:instrText>
              </w:r>
              <w:r w:rsidRPr="00A7216B">
                <w:fldChar w:fldCharType="separate"/>
              </w:r>
              <w:r w:rsidRPr="00A7216B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0949C0" w:rsidRPr="00A7216B" w:rsidTr="000949C0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949C0" w:rsidRPr="00A7216B" w:rsidRDefault="000949C0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bookmarkStart w:id="1" w:name="LeV07"/>
                    <w:r w:rsidRPr="00A7216B">
                      <w:rPr>
                        <w:noProof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0949C0" w:rsidRPr="00A7216B" w:rsidRDefault="000949C0">
                    <w:pPr>
                      <w:pStyle w:val="Bibliography"/>
                      <w:rPr>
                        <w:noProof/>
                      </w:rPr>
                    </w:pPr>
                    <w:r w:rsidRPr="00A7216B">
                      <w:rPr>
                        <w:noProof/>
                      </w:rPr>
                      <w:t xml:space="preserve">LeVeque R J., </w:t>
                    </w:r>
                    <w:r w:rsidRPr="00A7216B"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 w:rsidRPr="00A7216B"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0949C0" w:rsidRPr="00A7216B" w:rsidRDefault="000949C0" w:rsidP="000949C0">
              <w:pPr>
                <w:pStyle w:val="Bibliography"/>
                <w:rPr>
                  <w:noProof/>
                  <w:vanish/>
                </w:rPr>
              </w:pPr>
              <w:r w:rsidRPr="00A7216B">
                <w:rPr>
                  <w:noProof/>
                  <w:vanish/>
                </w:rPr>
                <w:t>x</w:t>
              </w:r>
            </w:p>
            <w:p w:rsidR="000949C0" w:rsidRPr="00A7216B" w:rsidRDefault="000949C0" w:rsidP="000949C0">
              <w:r w:rsidRPr="00A7216B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F373E6" w:rsidRPr="00A7216B" w:rsidTr="00DB5E2E">
        <w:trPr>
          <w:trHeight w:val="417"/>
        </w:trPr>
        <w:tc>
          <w:tcPr>
            <w:tcW w:w="386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lang w:val="en-GB"/>
              </w:rPr>
            </w:pPr>
          </w:p>
        </w:tc>
        <w:tc>
          <w:tcPr>
            <w:tcW w:w="8160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+2</m:t>
                    </m:r>
                    <m:r>
                      <w:rPr>
                        <w:rStyle w:val="QuoteChar"/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GB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GB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  <w:lang w:val="en-GB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F373E6" w:rsidRPr="00A7216B" w:rsidRDefault="00F373E6" w:rsidP="00DB5E2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t>(</w:t>
            </w:r>
            <w:r w:rsidRPr="00A7216B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instrText xml:space="preserve"> SEQ Equation \* ARABIC </w:instrText>
            </w:r>
            <w:r w:rsidRPr="00A7216B">
              <w:rPr>
                <w:rFonts w:ascii="Verdana" w:hAnsi="Verdana"/>
                <w:sz w:val="20"/>
                <w:szCs w:val="20"/>
              </w:rPr>
              <w:fldChar w:fldCharType="separate"/>
            </w:r>
            <w:r w:rsidRPr="00A7216B">
              <w:rPr>
                <w:rFonts w:ascii="Verdana" w:hAnsi="Verdana"/>
                <w:noProof/>
                <w:sz w:val="20"/>
                <w:szCs w:val="20"/>
                <w:lang w:val="en-GB"/>
              </w:rPr>
              <w:t>4</w:t>
            </w:r>
            <w:r w:rsidRPr="00A7216B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A7216B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</w:tr>
    </w:tbl>
    <w:p w:rsidR="00684426" w:rsidRPr="00A7216B" w:rsidRDefault="00B909D9"/>
    <w:sectPr w:rsidR="00684426" w:rsidRPr="00A72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E6"/>
    <w:rsid w:val="00001673"/>
    <w:rsid w:val="000949C0"/>
    <w:rsid w:val="000A5427"/>
    <w:rsid w:val="000C2741"/>
    <w:rsid w:val="00123844"/>
    <w:rsid w:val="0022223B"/>
    <w:rsid w:val="002B6413"/>
    <w:rsid w:val="002F6DEA"/>
    <w:rsid w:val="003130B2"/>
    <w:rsid w:val="00354353"/>
    <w:rsid w:val="003E02FA"/>
    <w:rsid w:val="004711E2"/>
    <w:rsid w:val="00486516"/>
    <w:rsid w:val="00486794"/>
    <w:rsid w:val="004C7FB9"/>
    <w:rsid w:val="0052505C"/>
    <w:rsid w:val="00572D34"/>
    <w:rsid w:val="0058195E"/>
    <w:rsid w:val="00583F9E"/>
    <w:rsid w:val="00593D66"/>
    <w:rsid w:val="005B1E0D"/>
    <w:rsid w:val="00615B4A"/>
    <w:rsid w:val="006C6E5E"/>
    <w:rsid w:val="007605A7"/>
    <w:rsid w:val="00765D8A"/>
    <w:rsid w:val="00783FDF"/>
    <w:rsid w:val="007A3CCE"/>
    <w:rsid w:val="007B3B32"/>
    <w:rsid w:val="00837F98"/>
    <w:rsid w:val="008C18E1"/>
    <w:rsid w:val="008C35FC"/>
    <w:rsid w:val="00901B57"/>
    <w:rsid w:val="009237A4"/>
    <w:rsid w:val="00944B82"/>
    <w:rsid w:val="009A0060"/>
    <w:rsid w:val="00A216E0"/>
    <w:rsid w:val="00A41798"/>
    <w:rsid w:val="00A57D1D"/>
    <w:rsid w:val="00A7216B"/>
    <w:rsid w:val="00A736BB"/>
    <w:rsid w:val="00A9359E"/>
    <w:rsid w:val="00B037A4"/>
    <w:rsid w:val="00B66749"/>
    <w:rsid w:val="00B80867"/>
    <w:rsid w:val="00B909D9"/>
    <w:rsid w:val="00B91452"/>
    <w:rsid w:val="00B93ECB"/>
    <w:rsid w:val="00BA4CD0"/>
    <w:rsid w:val="00BD03C7"/>
    <w:rsid w:val="00CD70CB"/>
    <w:rsid w:val="00D029AC"/>
    <w:rsid w:val="00D1263C"/>
    <w:rsid w:val="00D36538"/>
    <w:rsid w:val="00DB757D"/>
    <w:rsid w:val="00DE6C3E"/>
    <w:rsid w:val="00E33B49"/>
    <w:rsid w:val="00E37845"/>
    <w:rsid w:val="00E67B71"/>
    <w:rsid w:val="00EA311E"/>
    <w:rsid w:val="00F360D6"/>
    <w:rsid w:val="00F373E6"/>
    <w:rsid w:val="00F46828"/>
    <w:rsid w:val="00FB0AEA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D9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D9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DD"/>
    <w:rsid w:val="00060802"/>
    <w:rsid w:val="00713791"/>
    <w:rsid w:val="008632D3"/>
    <w:rsid w:val="0088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7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7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4DFC0FE1-94B6-4414-BEF3-77F49BE2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103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9</cp:revision>
  <cp:lastPrinted>2014-11-28T12:20:00Z</cp:lastPrinted>
  <dcterms:created xsi:type="dcterms:W3CDTF">2015-05-12T08:41:00Z</dcterms:created>
  <dcterms:modified xsi:type="dcterms:W3CDTF">2015-06-22T14:48:00Z</dcterms:modified>
</cp:coreProperties>
</file>