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Pr="006E234F" w:rsidRDefault="004B7651" w:rsidP="00E37845">
      <w:pPr>
        <w:pStyle w:val="Title"/>
      </w:pPr>
      <w:r w:rsidRPr="006E234F">
        <w:t>Analytic wave observations</w:t>
      </w:r>
    </w:p>
    <w:p w:rsidR="004B7651" w:rsidRPr="006E234F" w:rsidRDefault="004B7651" w:rsidP="004B7651"/>
    <w:p w:rsidR="004B7651" w:rsidRPr="006E234F" w:rsidRDefault="004B7651" w:rsidP="004B7651">
      <w:pPr>
        <w:pStyle w:val="Heading1"/>
      </w:pPr>
      <w:r w:rsidRPr="006E234F">
        <w:t>Definition of the equation</w:t>
      </w:r>
    </w:p>
    <w:p w:rsidR="004B7651" w:rsidRPr="006E234F" w:rsidRDefault="004B7651" w:rsidP="004B7651">
      <w:pPr>
        <w:pStyle w:val="Beforeequation"/>
      </w:pPr>
      <w:r w:rsidRPr="006E234F">
        <w:t>The Helmholtz equation may be written as following: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1"/>
        <w:gridCol w:w="849"/>
      </w:tblGrid>
      <w:tr w:rsidR="004B7651" w:rsidRPr="006E234F" w:rsidTr="00EF6225">
        <w:trPr>
          <w:trHeight w:val="417"/>
        </w:trPr>
        <w:tc>
          <w:tcPr>
            <w:tcW w:w="8160" w:type="dxa"/>
            <w:vAlign w:val="center"/>
          </w:tcPr>
          <w:p w:rsidR="004B7651" w:rsidRPr="006E234F" w:rsidRDefault="004B7651" w:rsidP="004B7651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u+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u=0</m:t>
                </m:r>
              </m:oMath>
            </m:oMathPara>
          </w:p>
        </w:tc>
        <w:tc>
          <w:tcPr>
            <w:tcW w:w="814" w:type="dxa"/>
            <w:vAlign w:val="center"/>
          </w:tcPr>
          <w:p w:rsidR="004B7651" w:rsidRPr="006E234F" w:rsidRDefault="004B7651" w:rsidP="00EF6225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bookmarkStart w:id="0" w:name="_Ref413068442"/>
            <w:r w:rsidRPr="006E234F">
              <w:rPr>
                <w:rFonts w:ascii="Verdana" w:hAnsi="Verdana"/>
                <w:sz w:val="20"/>
                <w:szCs w:val="20"/>
                <w:lang w:val="en-GB"/>
              </w:rPr>
              <w:t>(</w:t>
            </w:r>
            <w:r w:rsidRPr="006E234F">
              <w:rPr>
                <w:rFonts w:ascii="Verdana" w:hAnsi="Verdana"/>
                <w:sz w:val="20"/>
                <w:szCs w:val="20"/>
                <w:lang w:val="en-GB"/>
              </w:rPr>
              <w:fldChar w:fldCharType="begin"/>
            </w:r>
            <w:r w:rsidRPr="006E234F">
              <w:rPr>
                <w:rFonts w:ascii="Verdana" w:hAnsi="Verdana"/>
                <w:sz w:val="20"/>
                <w:szCs w:val="20"/>
                <w:lang w:val="en-GB"/>
              </w:rPr>
              <w:instrText xml:space="preserve"> SEQ Equation \* ARABIC </w:instrText>
            </w:r>
            <w:r w:rsidRPr="006E234F">
              <w:rPr>
                <w:rFonts w:ascii="Verdana" w:hAnsi="Verdana"/>
                <w:sz w:val="20"/>
                <w:szCs w:val="20"/>
                <w:lang w:val="en-GB"/>
              </w:rPr>
              <w:fldChar w:fldCharType="separate"/>
            </w:r>
            <w:r w:rsidRPr="006E234F">
              <w:rPr>
                <w:rFonts w:ascii="Verdana" w:hAnsi="Verdana"/>
                <w:noProof/>
                <w:sz w:val="20"/>
                <w:szCs w:val="20"/>
                <w:lang w:val="en-GB"/>
              </w:rPr>
              <w:t>1</w:t>
            </w:r>
            <w:r w:rsidRPr="006E234F">
              <w:rPr>
                <w:rFonts w:ascii="Verdana" w:hAnsi="Verdana"/>
                <w:sz w:val="20"/>
                <w:szCs w:val="20"/>
                <w:lang w:val="en-GB"/>
              </w:rPr>
              <w:fldChar w:fldCharType="end"/>
            </w:r>
            <w:r w:rsidRPr="006E234F">
              <w:rPr>
                <w:rFonts w:ascii="Verdana" w:hAnsi="Verdana"/>
                <w:sz w:val="20"/>
                <w:szCs w:val="20"/>
                <w:lang w:val="en-GB"/>
              </w:rPr>
              <w:t>)</w:t>
            </w:r>
            <w:bookmarkEnd w:id="0"/>
          </w:p>
        </w:tc>
      </w:tr>
    </w:tbl>
    <w:p w:rsidR="004B7651" w:rsidRPr="006E234F" w:rsidRDefault="004B7651" w:rsidP="004B7651">
      <w:pPr>
        <w:pStyle w:val="Betweenequation"/>
      </w:pPr>
      <w:r w:rsidRPr="006E234F">
        <w:t xml:space="preserve">The equation </w:t>
      </w:r>
      <w:r w:rsidRPr="006E234F">
        <w:fldChar w:fldCharType="begin"/>
      </w:r>
      <w:r w:rsidRPr="006E234F">
        <w:instrText xml:space="preserve"> REF _Ref413068442 \h </w:instrText>
      </w:r>
      <w:r w:rsidRPr="006E234F">
        <w:fldChar w:fldCharType="separate"/>
      </w:r>
      <w:r w:rsidRPr="006E234F">
        <w:rPr>
          <w:rFonts w:ascii="Verdana" w:hAnsi="Verdana"/>
          <w:sz w:val="20"/>
          <w:szCs w:val="20"/>
        </w:rPr>
        <w:t>(</w:t>
      </w:r>
      <w:r w:rsidRPr="006E234F">
        <w:rPr>
          <w:rFonts w:ascii="Verdana" w:hAnsi="Verdana"/>
          <w:noProof/>
          <w:sz w:val="20"/>
          <w:szCs w:val="20"/>
        </w:rPr>
        <w:t>1</w:t>
      </w:r>
      <w:r w:rsidRPr="006E234F">
        <w:rPr>
          <w:rFonts w:ascii="Verdana" w:hAnsi="Verdana"/>
          <w:sz w:val="20"/>
          <w:szCs w:val="20"/>
        </w:rPr>
        <w:t>)</w:t>
      </w:r>
      <w:r w:rsidRPr="006E234F">
        <w:fldChar w:fldCharType="end"/>
      </w:r>
      <w:r w:rsidRPr="006E234F">
        <w:t xml:space="preserve"> has the following analytic solution </w:t>
      </w:r>
      <w:r w:rsidR="00505F81" w:rsidRPr="006E234F">
        <w:t xml:space="preserve">in two dimensions </w:t>
      </w:r>
      <w:r w:rsidRPr="006E234F">
        <w:t>that satisfies all the above conditions: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1"/>
        <w:gridCol w:w="849"/>
      </w:tblGrid>
      <w:tr w:rsidR="004B7651" w:rsidRPr="006E234F" w:rsidTr="00EF6225">
        <w:trPr>
          <w:trHeight w:val="417"/>
        </w:trPr>
        <w:tc>
          <w:tcPr>
            <w:tcW w:w="8160" w:type="dxa"/>
            <w:vAlign w:val="center"/>
          </w:tcPr>
          <w:p w:rsidR="004B7651" w:rsidRPr="006E234F" w:rsidRDefault="00505F81" w:rsidP="004B7651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  <w:lang w:val="en-GB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u(x,y)=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y)</m:t>
                            </m:r>
                          </m:sup>
                        </m:s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kcos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,ksin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θ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for some θ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4B7651" w:rsidRPr="006E234F" w:rsidRDefault="004B7651" w:rsidP="00EF6225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6E234F">
              <w:rPr>
                <w:rFonts w:ascii="Verdana" w:hAnsi="Verdana"/>
                <w:sz w:val="20"/>
                <w:szCs w:val="20"/>
                <w:lang w:val="en-GB"/>
              </w:rPr>
              <w:t>(</w:t>
            </w:r>
            <w:r w:rsidRPr="006E234F">
              <w:rPr>
                <w:rFonts w:ascii="Verdana" w:hAnsi="Verdana"/>
                <w:sz w:val="20"/>
                <w:szCs w:val="20"/>
                <w:lang w:val="en-GB"/>
              </w:rPr>
              <w:fldChar w:fldCharType="begin"/>
            </w:r>
            <w:r w:rsidRPr="006E234F">
              <w:rPr>
                <w:rFonts w:ascii="Verdana" w:hAnsi="Verdana"/>
                <w:sz w:val="20"/>
                <w:szCs w:val="20"/>
                <w:lang w:val="en-GB"/>
              </w:rPr>
              <w:instrText xml:space="preserve"> SEQ Equation \* ARABIC </w:instrText>
            </w:r>
            <w:r w:rsidRPr="006E234F">
              <w:rPr>
                <w:rFonts w:ascii="Verdana" w:hAnsi="Verdana"/>
                <w:sz w:val="20"/>
                <w:szCs w:val="20"/>
                <w:lang w:val="en-GB"/>
              </w:rPr>
              <w:fldChar w:fldCharType="separate"/>
            </w:r>
            <w:r w:rsidRPr="006E234F">
              <w:rPr>
                <w:rFonts w:ascii="Verdana" w:hAnsi="Verdana"/>
                <w:noProof/>
                <w:sz w:val="20"/>
                <w:szCs w:val="20"/>
                <w:lang w:val="en-GB"/>
              </w:rPr>
              <w:t>1</w:t>
            </w:r>
            <w:r w:rsidRPr="006E234F">
              <w:rPr>
                <w:rFonts w:ascii="Verdana" w:hAnsi="Verdana"/>
                <w:sz w:val="20"/>
                <w:szCs w:val="20"/>
                <w:lang w:val="en-GB"/>
              </w:rPr>
              <w:fldChar w:fldCharType="end"/>
            </w:r>
            <w:r w:rsidRPr="006E234F">
              <w:rPr>
                <w:rFonts w:ascii="Verdana" w:hAnsi="Verdana"/>
                <w:sz w:val="20"/>
                <w:szCs w:val="20"/>
                <w:lang w:val="en-GB"/>
              </w:rPr>
              <w:t>)</w:t>
            </w:r>
          </w:p>
        </w:tc>
      </w:tr>
    </w:tbl>
    <w:p w:rsidR="004B7651" w:rsidRPr="006E234F" w:rsidRDefault="004B7651" w:rsidP="004B7651"/>
    <w:p w:rsidR="00F55B2C" w:rsidRPr="006E234F" w:rsidRDefault="00F55B2C" w:rsidP="00F55B2C">
      <w:r w:rsidRPr="006E234F">
        <w:t>The solution is a plane wave in 2 dimensions.</w:t>
      </w:r>
    </w:p>
    <w:p w:rsidR="00E37845" w:rsidRPr="006E234F" w:rsidRDefault="004B7651" w:rsidP="00DE6C3E">
      <w:pPr>
        <w:pStyle w:val="Heading1"/>
      </w:pPr>
      <w:r w:rsidRPr="006E234F">
        <w:t>Influence of the k</w:t>
      </w:r>
    </w:p>
    <w:p w:rsidR="001C0098" w:rsidRPr="006E234F" w:rsidRDefault="00C87FE6" w:rsidP="001C0098">
      <w:r w:rsidRPr="006E234F">
        <w:t xml:space="preserve">The influence of </w:t>
      </w:r>
      <m:oMath>
        <m:r>
          <w:rPr>
            <w:rFonts w:ascii="Cambria Math" w:hAnsi="Cambria Math"/>
          </w:rPr>
          <m:t>k</m:t>
        </m:r>
      </m:oMath>
      <w:r w:rsidRPr="006E234F">
        <w:t xml:space="preserve"> is on the frequency of the oscillation.</w:t>
      </w:r>
      <w:r w:rsidR="00F55B2C" w:rsidRPr="006E234F">
        <w:t xml:space="preserve">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cT</m:t>
            </m:r>
          </m:den>
        </m:f>
        <m:r>
          <w:rPr>
            <w:rFonts w:ascii="Cambria Math" w:hAnsi="Cambria Math"/>
          </w:rPr>
          <m:t>=2πf=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F55B2C" w:rsidRPr="006E234F">
        <w:t xml:space="preserve"> , and the second ratio shows that </w:t>
      </w:r>
      <m:oMath>
        <m:r>
          <w:rPr>
            <w:rFonts w:ascii="Cambria Math" w:hAnsi="Cambria Math"/>
          </w:rPr>
          <m:t>k</m:t>
        </m:r>
      </m:oMath>
      <w:r w:rsidR="00F55B2C" w:rsidRPr="006E234F">
        <w:t xml:space="preserve"> increase with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ω</m:t>
        </m:r>
      </m:oMath>
      <w:r w:rsidR="00F55B2C" w:rsidRPr="006E234F">
        <w:t>, the angular frequency</w:t>
      </w:r>
      <w:r w:rsidR="001C0098" w:rsidRPr="006E234F">
        <w:t>.</w:t>
      </w:r>
    </w:p>
    <w:p w:rsidR="001C0098" w:rsidRPr="006E234F" w:rsidRDefault="001C0098" w:rsidP="001C0098">
      <w:r w:rsidRPr="006E234F">
        <w:t xml:space="preserve">The </w:t>
      </w:r>
      <w:r w:rsidRPr="006E234F">
        <w:fldChar w:fldCharType="begin"/>
      </w:r>
      <w:r w:rsidRPr="006E234F">
        <w:instrText xml:space="preserve"> REF _Ref413075092 \h </w:instrText>
      </w:r>
      <w:r w:rsidRPr="006E234F">
        <w:fldChar w:fldCharType="separate"/>
      </w:r>
      <w:r w:rsidRPr="006E234F">
        <w:t xml:space="preserve">Figure </w:t>
      </w:r>
      <w:r w:rsidRPr="006E234F">
        <w:rPr>
          <w:noProof/>
        </w:rPr>
        <w:t>1</w:t>
      </w:r>
      <w:r w:rsidRPr="006E234F">
        <w:fldChar w:fldCharType="end"/>
      </w:r>
      <w:r w:rsidRPr="006E234F">
        <w:t xml:space="preserve"> that shows the representation of the curve in 2 dimensions with increasing k illustrates this idea.</w:t>
      </w:r>
    </w:p>
    <w:p w:rsidR="001C0098" w:rsidRPr="006E234F" w:rsidRDefault="001C0098" w:rsidP="001C0098">
      <w:pPr>
        <w:pStyle w:val="Heading1"/>
      </w:pPr>
      <w:r w:rsidRPr="006E234F">
        <w:t>Influence of the angle</w:t>
      </w:r>
    </w:p>
    <w:p w:rsidR="001C0098" w:rsidRPr="006E234F" w:rsidRDefault="001C0098" w:rsidP="001C0098">
      <w:r w:rsidRPr="006E234F">
        <w:t xml:space="preserve">The parameter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6E234F">
        <w:t xml:space="preserve"> gives the orientation of the plane</w:t>
      </w:r>
      <w:r w:rsidR="00122540" w:rsidRPr="006E234F">
        <w:t xml:space="preserve"> wave. More precisely, for a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122540" w:rsidRPr="006E234F">
        <w:t xml:space="preserve"> the displacement plane wave is oriented along the abscissa axis in the direction of the positive x</w:t>
      </w:r>
      <w:r w:rsidR="006E234F" w:rsidRPr="006E234F">
        <w:t xml:space="preserve"> and rotate in the direction of the y ordinate axis.</w:t>
      </w:r>
      <w:r w:rsidR="006E234F">
        <w:t xml:space="preserve"> The </w:t>
      </w:r>
      <w:r w:rsidR="006E234F">
        <w:fldChar w:fldCharType="begin"/>
      </w:r>
      <w:r w:rsidR="006E234F">
        <w:instrText xml:space="preserve"> REF _Ref413076096 \h </w:instrText>
      </w:r>
      <w:r w:rsidR="006E234F">
        <w:fldChar w:fldCharType="separate"/>
      </w:r>
      <w:r w:rsidR="006E234F" w:rsidRPr="006E234F">
        <w:t xml:space="preserve">Figure </w:t>
      </w:r>
      <w:r w:rsidR="006E234F" w:rsidRPr="006E234F">
        <w:rPr>
          <w:noProof/>
        </w:rPr>
        <w:t>2</w:t>
      </w:r>
      <w:r w:rsidR="006E234F">
        <w:fldChar w:fldCharType="end"/>
      </w:r>
      <w:r w:rsidR="006E234F">
        <w:t xml:space="preserve"> illustrate</w:t>
      </w:r>
      <w:r w:rsidR="00663B04">
        <w:t>s</w:t>
      </w:r>
      <w:bookmarkStart w:id="1" w:name="_GoBack"/>
      <w:bookmarkEnd w:id="1"/>
      <w:r w:rsidR="006E234F">
        <w:t xml:space="preserve"> this idea.</w:t>
      </w:r>
      <w:r w:rsidR="006E234F" w:rsidRPr="006E234F">
        <w:t xml:space="preserve">  </w:t>
      </w:r>
      <w:r w:rsidR="00122540" w:rsidRPr="006E234F">
        <w:t xml:space="preserve">  </w:t>
      </w:r>
      <w:r w:rsidRPr="006E234F">
        <w:t xml:space="preserve"> </w:t>
      </w:r>
    </w:p>
    <w:p w:rsidR="00122540" w:rsidRPr="006E234F" w:rsidRDefault="00122540">
      <w:pPr>
        <w:ind w:right="0"/>
        <w:jc w:val="left"/>
      </w:pPr>
      <w:r w:rsidRPr="006E234F">
        <w:br w:type="page"/>
      </w:r>
    </w:p>
    <w:p w:rsidR="001C0098" w:rsidRPr="006E234F" w:rsidRDefault="001C0098" w:rsidP="00F55B2C"/>
    <w:p w:rsidR="001C0098" w:rsidRPr="006E234F" w:rsidRDefault="00F55B2C" w:rsidP="001C0098">
      <w:pPr>
        <w:keepNext/>
      </w:pPr>
      <w:r w:rsidRPr="006E234F">
        <w:rPr>
          <w:noProof/>
          <w:lang w:eastAsia="en-GB"/>
        </w:rPr>
        <w:drawing>
          <wp:inline distT="0" distB="0" distL="0" distR="0" wp14:anchorId="3CE9876F" wp14:editId="65FD7E22">
            <wp:extent cx="5760720" cy="4953000"/>
            <wp:effectExtent l="0" t="0" r="0" b="0"/>
            <wp:docPr id="1" name="Picture 1" descr="D:\dev\matlab\helmholtz-forward\matlab\Exact_Finite_Difference_Schemes\two-dimensional\analytic_wave\analytic_f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\matlab\helmholtz-forward\matlab\Exact_Finite_Difference_Schemes\two-dimensional\analytic_wave\analytic_f_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98" w:rsidRPr="006E234F" w:rsidRDefault="001C0098" w:rsidP="001C0098">
      <w:pPr>
        <w:pStyle w:val="Caption"/>
      </w:pPr>
      <w:bookmarkStart w:id="2" w:name="_Ref413075078"/>
      <w:bookmarkStart w:id="3" w:name="_Ref413075092"/>
      <w:r w:rsidRPr="006E234F">
        <w:t xml:space="preserve">Figure </w:t>
      </w:r>
      <w:fldSimple w:instr=" SEQ Figure \* ARABIC ">
        <w:r w:rsidR="006E234F" w:rsidRPr="006E234F">
          <w:rPr>
            <w:noProof/>
          </w:rPr>
          <w:t>1</w:t>
        </w:r>
      </w:fldSimple>
      <w:bookmarkEnd w:id="3"/>
      <w:r w:rsidRPr="006E234F">
        <w:rPr>
          <w:noProof/>
        </w:rPr>
        <w:t xml:space="preserve"> - 2D Helmholtz equation for increasing k</w:t>
      </w:r>
      <w:bookmarkEnd w:id="2"/>
    </w:p>
    <w:p w:rsidR="00F55B2C" w:rsidRPr="006E234F" w:rsidRDefault="00F55B2C" w:rsidP="00F55B2C">
      <w:r w:rsidRPr="006E234F">
        <w:t xml:space="preserve"> </w:t>
      </w:r>
    </w:p>
    <w:p w:rsidR="006E234F" w:rsidRPr="006E234F" w:rsidRDefault="006E234F">
      <w:pPr>
        <w:ind w:right="0"/>
        <w:jc w:val="left"/>
      </w:pPr>
      <w:r w:rsidRPr="006E234F">
        <w:br w:type="page"/>
      </w:r>
    </w:p>
    <w:p w:rsidR="006E234F" w:rsidRPr="006E234F" w:rsidRDefault="006E234F" w:rsidP="006E234F">
      <w:pPr>
        <w:keepNext/>
      </w:pPr>
      <w:r w:rsidRPr="006E234F">
        <w:rPr>
          <w:noProof/>
          <w:lang w:eastAsia="en-GB"/>
        </w:rPr>
        <w:lastRenderedPageBreak/>
        <w:drawing>
          <wp:inline distT="0" distB="0" distL="0" distR="0" wp14:anchorId="48DCC78D" wp14:editId="58E046F6">
            <wp:extent cx="5756275" cy="5500370"/>
            <wp:effectExtent l="0" t="0" r="0" b="5080"/>
            <wp:docPr id="2" name="Picture 2" descr="D:\dev\matlab\helmholtz-forward\matlab\Exact_Finite_Difference_Schemes\two-dimensional\analytic_wave\analytic_f_th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matlab\helmholtz-forward\matlab\Exact_Finite_Difference_Schemes\two-dimensional\analytic_wave\analytic_f_the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50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B2C" w:rsidRPr="006E234F" w:rsidRDefault="006E234F" w:rsidP="006E234F">
      <w:pPr>
        <w:pStyle w:val="Caption"/>
      </w:pPr>
      <w:bookmarkStart w:id="4" w:name="_Ref413076096"/>
      <w:r w:rsidRPr="006E234F">
        <w:t xml:space="preserve">Figure </w:t>
      </w:r>
      <w:fldSimple w:instr=" SEQ Figure \* ARABIC ">
        <w:r w:rsidRPr="006E234F">
          <w:rPr>
            <w:noProof/>
          </w:rPr>
          <w:t>2</w:t>
        </w:r>
      </w:fldSimple>
      <w:bookmarkEnd w:id="4"/>
      <w:r w:rsidRPr="006E234F">
        <w:t xml:space="preserve"> - 2D Helmholtz equation for increasing theta</w:t>
      </w:r>
    </w:p>
    <w:p w:rsidR="006E234F" w:rsidRPr="006E234F" w:rsidRDefault="006E234F">
      <w:pPr>
        <w:pStyle w:val="Caption"/>
      </w:pPr>
    </w:p>
    <w:sectPr w:rsidR="006E234F" w:rsidRPr="006E2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51"/>
    <w:rsid w:val="00001673"/>
    <w:rsid w:val="000949C0"/>
    <w:rsid w:val="000A5427"/>
    <w:rsid w:val="000C2741"/>
    <w:rsid w:val="00122540"/>
    <w:rsid w:val="00123844"/>
    <w:rsid w:val="001C0098"/>
    <w:rsid w:val="0022223B"/>
    <w:rsid w:val="002B6413"/>
    <w:rsid w:val="002F6DEA"/>
    <w:rsid w:val="003130B2"/>
    <w:rsid w:val="00354353"/>
    <w:rsid w:val="003E02FA"/>
    <w:rsid w:val="004711E2"/>
    <w:rsid w:val="00486516"/>
    <w:rsid w:val="004B7651"/>
    <w:rsid w:val="004B7812"/>
    <w:rsid w:val="00505F81"/>
    <w:rsid w:val="0052505C"/>
    <w:rsid w:val="00572D34"/>
    <w:rsid w:val="0058195E"/>
    <w:rsid w:val="00583F9E"/>
    <w:rsid w:val="00593D66"/>
    <w:rsid w:val="005B1E0D"/>
    <w:rsid w:val="00615B4A"/>
    <w:rsid w:val="00663B04"/>
    <w:rsid w:val="006C6E5E"/>
    <w:rsid w:val="006E234F"/>
    <w:rsid w:val="00765D8A"/>
    <w:rsid w:val="00783FDF"/>
    <w:rsid w:val="007A3CCE"/>
    <w:rsid w:val="007B3B32"/>
    <w:rsid w:val="00837F98"/>
    <w:rsid w:val="008C18E1"/>
    <w:rsid w:val="008C35FC"/>
    <w:rsid w:val="00901B57"/>
    <w:rsid w:val="00944B82"/>
    <w:rsid w:val="009A0060"/>
    <w:rsid w:val="00A216E0"/>
    <w:rsid w:val="00A41798"/>
    <w:rsid w:val="00A57D1D"/>
    <w:rsid w:val="00A736BB"/>
    <w:rsid w:val="00A9359E"/>
    <w:rsid w:val="00B037A4"/>
    <w:rsid w:val="00B66749"/>
    <w:rsid w:val="00B80867"/>
    <w:rsid w:val="00B91452"/>
    <w:rsid w:val="00B93ECB"/>
    <w:rsid w:val="00BA4CD0"/>
    <w:rsid w:val="00BD03C7"/>
    <w:rsid w:val="00C87FE6"/>
    <w:rsid w:val="00D029AC"/>
    <w:rsid w:val="00D1263C"/>
    <w:rsid w:val="00D36538"/>
    <w:rsid w:val="00DE6C3E"/>
    <w:rsid w:val="00E33B49"/>
    <w:rsid w:val="00E37845"/>
    <w:rsid w:val="00E67B71"/>
    <w:rsid w:val="00EA311E"/>
    <w:rsid w:val="00F360D6"/>
    <w:rsid w:val="00F55B2C"/>
    <w:rsid w:val="00F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651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66749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66749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rsid w:val="001C009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651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66749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66749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rsid w:val="001C009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1</b:RefOrder>
  </b:Source>
</b:Sources>
</file>

<file path=customXml/itemProps1.xml><?xml version="1.0" encoding="utf-8"?>
<ds:datastoreItem xmlns:ds="http://schemas.openxmlformats.org/officeDocument/2006/customXml" ds:itemID="{24306BBA-AB80-4670-BE34-760FA2C4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136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5</cp:revision>
  <cp:lastPrinted>2014-11-28T12:20:00Z</cp:lastPrinted>
  <dcterms:created xsi:type="dcterms:W3CDTF">2015-03-02T11:56:00Z</dcterms:created>
  <dcterms:modified xsi:type="dcterms:W3CDTF">2015-03-02T14:13:00Z</dcterms:modified>
</cp:coreProperties>
</file>