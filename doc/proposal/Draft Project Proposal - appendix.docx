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845" w:rsidRDefault="00766AC4" w:rsidP="00E37845">
      <w:pPr>
        <w:pStyle w:val="Title"/>
      </w:pPr>
      <w:r>
        <w:t>Appendix</w:t>
      </w:r>
    </w:p>
    <w:p w:rsidR="00766AC4" w:rsidRDefault="00766AC4" w:rsidP="00DE6C3E">
      <w:pPr>
        <w:pStyle w:val="Heading1"/>
      </w:pPr>
      <w:r>
        <w:t xml:space="preserve">Appendix A </w:t>
      </w:r>
    </w:p>
    <w:p w:rsidR="00766AC4" w:rsidRDefault="00766AC4" w:rsidP="00766AC4">
      <w:pPr>
        <w:pStyle w:val="Heading2"/>
      </w:pPr>
      <w:r>
        <w:t>Splitting the Helmholtz Equation</w:t>
      </w:r>
    </w:p>
    <w:p w:rsidR="004224DD" w:rsidRDefault="004224DD" w:rsidP="004224DD">
      <w:pPr>
        <w:pStyle w:val="Beforeequation"/>
      </w:pPr>
      <w:r>
        <w:t>We may consider for instance the one dimensional case. Remind that the Helmholtz equation is: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8261"/>
        <w:gridCol w:w="711"/>
      </w:tblGrid>
      <w:tr w:rsidR="004224DD" w:rsidRPr="00D26495" w:rsidTr="003347BA">
        <w:trPr>
          <w:trHeight w:val="417"/>
        </w:trPr>
        <w:tc>
          <w:tcPr>
            <w:tcW w:w="390" w:type="dxa"/>
            <w:vAlign w:val="center"/>
          </w:tcPr>
          <w:p w:rsidR="004224DD" w:rsidRPr="00D26495" w:rsidRDefault="004224DD" w:rsidP="003347B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325" w:type="dxa"/>
            <w:vAlign w:val="center"/>
          </w:tcPr>
          <w:p w:rsidR="004224DD" w:rsidRPr="00D26495" w:rsidRDefault="004224DD" w:rsidP="003347BA">
            <w:pPr>
              <w:jc w:val="center"/>
              <w:rPr>
                <w:rFonts w:ascii="Verdana" w:hAnsi="Verdan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(x,ω)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x,ω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x,ω</m:t>
                    </m:r>
                  </m:e>
                </m:d>
                <m:r>
                  <w:rPr>
                    <w:rFonts w:ascii="Cambria Math" w:hAnsi="Cambria Math"/>
                  </w:rPr>
                  <m:t>= 0,     </m:t>
                </m:r>
                <m:r>
                  <m:rPr>
                    <m:sty m:val="b"/>
                  </m:rPr>
                  <w:rPr>
                    <w:rStyle w:val="QuoteChar"/>
                    <w:rFonts w:ascii="Cambria Math" w:hAnsi="Cambria Math"/>
                  </w:rPr>
                  <m:t>x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∈R</m:t>
                </m:r>
              </m:oMath>
            </m:oMathPara>
          </w:p>
        </w:tc>
        <w:tc>
          <w:tcPr>
            <w:tcW w:w="645" w:type="dxa"/>
            <w:vAlign w:val="center"/>
          </w:tcPr>
          <w:p w:rsidR="004224DD" w:rsidRPr="001F1C64" w:rsidRDefault="004224DD" w:rsidP="003347BA">
            <w:pPr>
              <w:pStyle w:val="Beforeequation"/>
              <w:jc w:val="center"/>
            </w:pPr>
            <w:bookmarkStart w:id="0" w:name="_Ref405868692"/>
            <w:r w:rsidRPr="001F1C64">
              <w:t>(</w:t>
            </w:r>
            <w:r w:rsidRPr="001F1C64">
              <w:fldChar w:fldCharType="begin"/>
            </w:r>
            <w:r w:rsidRPr="001F1C64">
              <w:instrText xml:space="preserve"> SEQ Equation \* ARABIC </w:instrText>
            </w:r>
            <w:r w:rsidRPr="001F1C64">
              <w:fldChar w:fldCharType="separate"/>
            </w:r>
            <w:r w:rsidR="00763F7F">
              <w:rPr>
                <w:noProof/>
              </w:rPr>
              <w:t>1</w:t>
            </w:r>
            <w:r w:rsidRPr="001F1C64">
              <w:fldChar w:fldCharType="end"/>
            </w:r>
            <w:r w:rsidRPr="001F1C64">
              <w:t>)</w:t>
            </w:r>
            <w:bookmarkEnd w:id="0"/>
          </w:p>
        </w:tc>
      </w:tr>
    </w:tbl>
    <w:p w:rsidR="004224DD" w:rsidRDefault="004224DD" w:rsidP="004224DD">
      <w:pPr>
        <w:pStyle w:val="Betweenequation"/>
      </w:pPr>
      <w:r>
        <w:t>And the ersatz solution is: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8261"/>
        <w:gridCol w:w="711"/>
      </w:tblGrid>
      <w:tr w:rsidR="004224DD" w:rsidRPr="00D26495" w:rsidTr="003347BA">
        <w:trPr>
          <w:trHeight w:val="417"/>
        </w:trPr>
        <w:tc>
          <w:tcPr>
            <w:tcW w:w="390" w:type="dxa"/>
            <w:vAlign w:val="center"/>
          </w:tcPr>
          <w:p w:rsidR="004224DD" w:rsidRPr="00D26495" w:rsidRDefault="004224DD" w:rsidP="003347B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325" w:type="dxa"/>
            <w:vAlign w:val="center"/>
          </w:tcPr>
          <w:p w:rsidR="004224DD" w:rsidRPr="00D26495" w:rsidRDefault="004224DD" w:rsidP="003347BA">
            <w:pPr>
              <w:jc w:val="center"/>
              <w:rPr>
                <w:rFonts w:ascii="Verdana" w:hAnsi="Verdana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Style w:val="QuoteChar"/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ω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Style w:val="QuoteChar"/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iω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Style w:val="QuoteChar"/>
                            <w:rFonts w:ascii="Cambria Math" w:hAnsi="Cambria Math"/>
                          </w:rPr>
                          <m:t>x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645" w:type="dxa"/>
            <w:vAlign w:val="center"/>
          </w:tcPr>
          <w:p w:rsidR="004224DD" w:rsidRPr="001F1C64" w:rsidRDefault="004224DD" w:rsidP="003347BA">
            <w:pPr>
              <w:jc w:val="center"/>
            </w:pPr>
            <w:bookmarkStart w:id="1" w:name="_Ref405868685"/>
            <w:r w:rsidRPr="001F1C64">
              <w:t>(</w:t>
            </w:r>
            <w:r w:rsidRPr="001F1C64">
              <w:fldChar w:fldCharType="begin"/>
            </w:r>
            <w:r w:rsidRPr="001F1C64">
              <w:instrText xml:space="preserve"> SEQ Equation \* ARABIC </w:instrText>
            </w:r>
            <w:r w:rsidRPr="001F1C64">
              <w:fldChar w:fldCharType="separate"/>
            </w:r>
            <w:r w:rsidR="00763F7F">
              <w:rPr>
                <w:noProof/>
              </w:rPr>
              <w:t>2</w:t>
            </w:r>
            <w:r w:rsidRPr="001F1C64">
              <w:fldChar w:fldCharType="end"/>
            </w:r>
            <w:r w:rsidRPr="001F1C64">
              <w:t>)</w:t>
            </w:r>
            <w:bookmarkEnd w:id="1"/>
          </w:p>
        </w:tc>
      </w:tr>
    </w:tbl>
    <w:p w:rsidR="004224DD" w:rsidRPr="00E8432C" w:rsidRDefault="004224DD" w:rsidP="004224DD">
      <w:pPr>
        <w:pStyle w:val="Betweenequation"/>
      </w:pPr>
      <w:r w:rsidRPr="00E8432C">
        <w:t xml:space="preserve">We plug </w:t>
      </w:r>
      <w:r w:rsidRPr="00E8432C">
        <w:fldChar w:fldCharType="begin"/>
      </w:r>
      <w:r w:rsidRPr="00E8432C">
        <w:instrText xml:space="preserve"> REF _Ref405868685 \h </w:instrText>
      </w:r>
      <w:r w:rsidRPr="00E8432C">
        <w:instrText xml:space="preserve"> \* MERGEFORMAT </w:instrText>
      </w:r>
      <w:r w:rsidRPr="00E8432C">
        <w:fldChar w:fldCharType="separate"/>
      </w:r>
      <w:r w:rsidR="00763F7F" w:rsidRPr="001F1C64">
        <w:t>(</w:t>
      </w:r>
      <w:r w:rsidR="00763F7F">
        <w:t>2</w:t>
      </w:r>
      <w:r w:rsidR="00763F7F" w:rsidRPr="001F1C64">
        <w:t>)</w:t>
      </w:r>
      <w:r w:rsidRPr="00E8432C">
        <w:fldChar w:fldCharType="end"/>
      </w:r>
      <w:r w:rsidRPr="00E8432C">
        <w:t xml:space="preserve"> into </w:t>
      </w:r>
      <w:r w:rsidRPr="00E8432C">
        <w:fldChar w:fldCharType="begin"/>
      </w:r>
      <w:r w:rsidRPr="00E8432C">
        <w:instrText xml:space="preserve"> REF _Ref405868692 \h </w:instrText>
      </w:r>
      <w:r w:rsidRPr="00E8432C">
        <w:instrText xml:space="preserve"> \* MERGEFORMAT </w:instrText>
      </w:r>
      <w:r w:rsidRPr="00E8432C">
        <w:fldChar w:fldCharType="separate"/>
      </w:r>
      <w:r w:rsidR="00763F7F" w:rsidRPr="001F1C64">
        <w:t>(</w:t>
      </w:r>
      <w:r w:rsidR="00763F7F">
        <w:t>1</w:t>
      </w:r>
      <w:r w:rsidR="00763F7F" w:rsidRPr="001F1C64">
        <w:t>)</w:t>
      </w:r>
      <w:r w:rsidRPr="00E8432C">
        <w:fldChar w:fldCharType="end"/>
      </w:r>
      <w:r w:rsidRPr="00E8432C">
        <w:t xml:space="preserve"> and search an expression for the second derivative term. If we </w:t>
      </w:r>
      <w:r w:rsidRPr="00427B4C">
        <w:t xml:space="preserve">derive a first time the solution </w:t>
      </w:r>
      <w:r w:rsidRPr="00427B4C">
        <w:fldChar w:fldCharType="begin"/>
      </w:r>
      <w:r w:rsidRPr="00427B4C">
        <w:instrText xml:space="preserve"> REF _Ref405868685 \h </w:instrText>
      </w:r>
      <w:r w:rsidRPr="00427B4C">
        <w:instrText xml:space="preserve"> \* MERGEFORMAT </w:instrText>
      </w:r>
      <w:r w:rsidRPr="00427B4C">
        <w:fldChar w:fldCharType="separate"/>
      </w:r>
      <w:r w:rsidR="00763F7F" w:rsidRPr="001F1C64">
        <w:t>(</w:t>
      </w:r>
      <w:r w:rsidR="00763F7F">
        <w:t>2</w:t>
      </w:r>
      <w:r w:rsidR="00763F7F" w:rsidRPr="001F1C64">
        <w:t>)</w:t>
      </w:r>
      <w:r w:rsidRPr="00427B4C">
        <w:fldChar w:fldCharType="end"/>
      </w:r>
      <w:r w:rsidRPr="00427B4C">
        <w:t xml:space="preserve"> we obtain</w:t>
      </w:r>
      <w:r w:rsidRPr="00E8432C">
        <w:rPr>
          <w:rStyle w:val="BeforeequationChar"/>
        </w:rPr>
        <w:t>:</w:t>
      </w:r>
    </w:p>
    <w:p w:rsidR="004224DD" w:rsidRPr="000C6257" w:rsidRDefault="004224DD" w:rsidP="004224DD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x,ω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/>
            </w:rPr>
            <m:t>+iω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</m:oMath>
      </m:oMathPara>
    </w:p>
    <w:p w:rsidR="004224DD" w:rsidRDefault="004224DD" w:rsidP="004224DD">
      <w:pPr>
        <w:pStyle w:val="Betweenequation"/>
      </w:pPr>
      <w:r>
        <w:t>We then derive a second time:</w:t>
      </w:r>
    </w:p>
    <w:p w:rsidR="004224DD" w:rsidRPr="000C6257" w:rsidRDefault="004224DD" w:rsidP="004224DD"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x,ω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e>
          </m:d>
        </m:oMath>
      </m:oMathPara>
    </w:p>
    <w:p w:rsidR="004224DD" w:rsidRDefault="004224DD" w:rsidP="004224DD">
      <w:pPr>
        <w:pStyle w:val="Afterequation"/>
      </w:pPr>
    </w:p>
    <w:p w:rsidR="004224DD" w:rsidRPr="000C6257" w:rsidRDefault="004224DD" w:rsidP="004224DD"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x,ω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iω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iω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+iω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d>
            </m:e>
          </m:d>
        </m:oMath>
      </m:oMathPara>
    </w:p>
    <w:p w:rsidR="004224DD" w:rsidRDefault="004224DD" w:rsidP="004224DD">
      <w:pPr>
        <w:pStyle w:val="Afterequation"/>
      </w:pPr>
    </w:p>
    <w:p w:rsidR="004224DD" w:rsidRPr="00317CF8" w:rsidRDefault="004224DD" w:rsidP="004224DD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+iω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</m:oMath>
      </m:oMathPara>
    </w:p>
    <w:p w:rsidR="004224DD" w:rsidRDefault="004224DD" w:rsidP="004224DD">
      <w:pPr>
        <w:pStyle w:val="Afterequation"/>
      </w:pPr>
    </w:p>
    <w:p w:rsidR="004224DD" w:rsidRPr="00317CF8" w:rsidRDefault="004224DD" w:rsidP="004224DD"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x,ω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iω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iω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+iω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+iω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d>
            </m:e>
          </m:d>
        </m:oMath>
      </m:oMathPara>
    </w:p>
    <w:p w:rsidR="004224DD" w:rsidRDefault="004224DD" w:rsidP="004224DD">
      <w:pPr>
        <w:pStyle w:val="Afterequation"/>
      </w:pPr>
    </w:p>
    <w:p w:rsidR="004224DD" w:rsidRPr="00317CF8" w:rsidRDefault="004224DD" w:rsidP="004224DD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x,ω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w:bookmarkStart w:id="2" w:name="_GoBack"/>
              <w:bookmarkEnd w:id="2"/>
              <m:r>
                <w:rPr>
                  <w:rFonts w:ascii="Cambria Math" w:hAnsi="Cambria Math"/>
                </w:rPr>
                <m:t>+iω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</m:oMath>
      </m:oMathPara>
    </w:p>
    <w:p w:rsidR="004224DD" w:rsidRDefault="004224DD" w:rsidP="004224DD">
      <w:pPr>
        <w:pStyle w:val="Betweenequation"/>
      </w:pPr>
      <w:r>
        <w:t xml:space="preserve">Now we express the reflective index </w:t>
      </w:r>
      <w:r>
        <w:fldChar w:fldCharType="begin"/>
      </w:r>
      <w:r>
        <w:instrText xml:space="preserve"> REF _Ref402707276 \h  \* MERGEFORMAT </w:instrText>
      </w:r>
      <w:r>
        <w:fldChar w:fldCharType="separate"/>
      </w:r>
      <w:r w:rsidR="00763F7F">
        <w:rPr>
          <w:b/>
          <w:bCs/>
        </w:rPr>
        <w:t>Error! Reference source not found.</w:t>
      </w:r>
      <w:r>
        <w:fldChar w:fldCharType="end"/>
      </w:r>
      <w:r>
        <w:t xml:space="preserve"> in terms of its real and imaginary part:</w:t>
      </w:r>
    </w:p>
    <w:p w:rsidR="004224DD" w:rsidRPr="000A3D39" w:rsidRDefault="004224DD" w:rsidP="004224DD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x,ω</m:t>
              </m:r>
            </m:e>
          </m:d>
          <m:r>
            <w:rPr>
              <w:rFonts w:ascii="Cambria Math" w:hAnsi="Cambria Math"/>
            </w:rPr>
            <m:t>=Re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x,ω</m:t>
                  </m:r>
                </m:e>
              </m:d>
            </m:e>
          </m:d>
          <m:r>
            <w:rPr>
              <w:rFonts w:ascii="Cambria Math" w:hAnsi="Cambria Math"/>
            </w:rPr>
            <m:t>+i Im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x,ω</m:t>
                  </m:r>
                </m:e>
              </m:d>
            </m:e>
          </m:d>
        </m:oMath>
      </m:oMathPara>
    </w:p>
    <w:p w:rsidR="004224DD" w:rsidRDefault="004224DD" w:rsidP="004224DD">
      <w:pPr>
        <w:pStyle w:val="Betweenequation"/>
      </w:pPr>
      <w:r>
        <w:t xml:space="preserve">So equation </w:t>
      </w:r>
      <w:r w:rsidRPr="00E8432C">
        <w:fldChar w:fldCharType="begin"/>
      </w:r>
      <w:r w:rsidRPr="00E8432C">
        <w:instrText xml:space="preserve"> REF _Ref405868692 \h </w:instrText>
      </w:r>
      <w:r w:rsidRPr="00E8432C">
        <w:instrText xml:space="preserve"> \* MERGEFORMAT </w:instrText>
      </w:r>
      <w:r w:rsidRPr="00E8432C">
        <w:fldChar w:fldCharType="separate"/>
      </w:r>
      <w:r w:rsidR="00763F7F" w:rsidRPr="001F1C64">
        <w:t>(</w:t>
      </w:r>
      <w:r w:rsidR="00763F7F">
        <w:t>1</w:t>
      </w:r>
      <w:r w:rsidR="00763F7F" w:rsidRPr="001F1C64">
        <w:t>)</w:t>
      </w:r>
      <w:r w:rsidRPr="00E8432C">
        <w:fldChar w:fldCharType="end"/>
      </w:r>
      <w:r>
        <w:t xml:space="preserve"> become now:</w:t>
      </w:r>
    </w:p>
    <w:p w:rsidR="004224DD" w:rsidRPr="00F34F0B" w:rsidRDefault="004224DD" w:rsidP="004224DD">
      <w:pPr>
        <w:pStyle w:val="Betweenequation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+Re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x,ω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+iω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+Im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x,ω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/>
            </w:rPr>
            <m:t>= 0</m:t>
          </m:r>
        </m:oMath>
      </m:oMathPara>
    </w:p>
    <w:p w:rsidR="004224DD" w:rsidRDefault="004224DD" w:rsidP="004224DD">
      <w:pPr>
        <w:pStyle w:val="Betweenequation"/>
        <w:rPr>
          <w:iCs/>
        </w:rPr>
      </w:pPr>
      <w:r>
        <w:t xml:space="preserve">After having eliminating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iω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ω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</m:sSup>
      </m:oMath>
      <w:r>
        <w:rPr>
          <w:iCs/>
        </w:rPr>
        <w:t xml:space="preserve"> and separate real and imaginary part it becomes: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"/>
        <w:gridCol w:w="7588"/>
        <w:gridCol w:w="776"/>
      </w:tblGrid>
      <w:tr w:rsidR="004224DD" w:rsidRPr="00C8568C" w:rsidTr="003347BA">
        <w:tc>
          <w:tcPr>
            <w:tcW w:w="347" w:type="dxa"/>
            <w:vAlign w:val="center"/>
          </w:tcPr>
          <w:p w:rsidR="004224DD" w:rsidRPr="00C8568C" w:rsidRDefault="004224DD" w:rsidP="003347BA">
            <w:pPr>
              <w:spacing w:line="36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7588" w:type="dxa"/>
            <w:vAlign w:val="center"/>
            <w:hideMark/>
          </w:tcPr>
          <w:p w:rsidR="004224DD" w:rsidRPr="00C8568C" w:rsidRDefault="004224DD" w:rsidP="003347BA">
            <w:pPr>
              <w:jc w:val="center"/>
              <w:rPr>
                <w:rFonts w:ascii="Verdana" w:hAnsi="Verdan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dx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x,ω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 0</m:t>
                </m:r>
              </m:oMath>
            </m:oMathPara>
          </w:p>
        </w:tc>
        <w:tc>
          <w:tcPr>
            <w:tcW w:w="587" w:type="dxa"/>
            <w:vAlign w:val="center"/>
            <w:hideMark/>
          </w:tcPr>
          <w:p w:rsidR="004224DD" w:rsidRPr="001F1C64" w:rsidRDefault="004224DD" w:rsidP="003347BA">
            <w:pPr>
              <w:jc w:val="center"/>
              <w:rPr>
                <w:rFonts w:ascii="Cambria Math" w:hAnsi="Cambria Math"/>
              </w:rPr>
            </w:pPr>
            <w:bookmarkStart w:id="3" w:name="_Ref405870055"/>
            <w:r w:rsidRPr="001F1C64">
              <w:rPr>
                <w:rFonts w:ascii="Cambria Math" w:hAnsi="Cambria Math"/>
              </w:rPr>
              <w:t>(</w:t>
            </w:r>
            <w:r w:rsidRPr="001F1C64">
              <w:rPr>
                <w:rFonts w:ascii="Cambria Math" w:hAnsi="Cambria Math"/>
              </w:rPr>
              <w:fldChar w:fldCharType="begin"/>
            </w:r>
            <w:r w:rsidRPr="001F1C64">
              <w:rPr>
                <w:rFonts w:ascii="Cambria Math" w:hAnsi="Cambria Math"/>
              </w:rPr>
              <w:instrText xml:space="preserve"> SEQ Equation \* ARABIC </w:instrText>
            </w:r>
            <w:r w:rsidRPr="001F1C64">
              <w:rPr>
                <w:rFonts w:ascii="Cambria Math" w:hAnsi="Cambria Math"/>
              </w:rPr>
              <w:fldChar w:fldCharType="separate"/>
            </w:r>
            <w:r w:rsidR="00763F7F">
              <w:rPr>
                <w:rFonts w:ascii="Cambria Math" w:hAnsi="Cambria Math"/>
                <w:noProof/>
              </w:rPr>
              <w:t>3</w:t>
            </w:r>
            <w:r w:rsidRPr="001F1C64">
              <w:rPr>
                <w:rFonts w:ascii="Cambria Math" w:hAnsi="Cambria Math"/>
              </w:rPr>
              <w:fldChar w:fldCharType="end"/>
            </w:r>
            <w:r w:rsidRPr="001F1C64">
              <w:rPr>
                <w:rFonts w:ascii="Cambria Math" w:hAnsi="Cambria Math"/>
              </w:rPr>
              <w:t>)</w:t>
            </w:r>
            <w:bookmarkEnd w:id="3"/>
          </w:p>
        </w:tc>
      </w:tr>
    </w:tbl>
    <w:p w:rsidR="004224DD" w:rsidRDefault="004224DD" w:rsidP="004224DD">
      <w:pPr>
        <w:pStyle w:val="Betweenequation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"/>
        <w:gridCol w:w="7588"/>
        <w:gridCol w:w="776"/>
      </w:tblGrid>
      <w:tr w:rsidR="004224DD" w:rsidRPr="00C8568C" w:rsidTr="003347BA">
        <w:tc>
          <w:tcPr>
            <w:tcW w:w="347" w:type="dxa"/>
            <w:vAlign w:val="center"/>
          </w:tcPr>
          <w:p w:rsidR="004224DD" w:rsidRPr="00C8568C" w:rsidRDefault="004224DD" w:rsidP="003347BA">
            <w:pPr>
              <w:spacing w:line="36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7588" w:type="dxa"/>
            <w:vAlign w:val="center"/>
            <w:hideMark/>
          </w:tcPr>
          <w:p w:rsidR="004224DD" w:rsidRPr="00C8568C" w:rsidRDefault="004224DD" w:rsidP="003347BA">
            <w:pPr>
              <w:spacing w:line="360" w:lineRule="auto"/>
              <w:jc w:val="center"/>
              <w:rPr>
                <w:rFonts w:ascii="Verdana" w:hAnsi="Verdana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ω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+Im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x,ω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ω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ω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 0</m:t>
                </m:r>
              </m:oMath>
            </m:oMathPara>
          </w:p>
        </w:tc>
        <w:tc>
          <w:tcPr>
            <w:tcW w:w="587" w:type="dxa"/>
            <w:vAlign w:val="center"/>
            <w:hideMark/>
          </w:tcPr>
          <w:p w:rsidR="004224DD" w:rsidRPr="001F1C64" w:rsidRDefault="004224DD" w:rsidP="003347BA">
            <w:pPr>
              <w:spacing w:line="360" w:lineRule="auto"/>
              <w:jc w:val="center"/>
              <w:rPr>
                <w:rFonts w:ascii="Cambria Math" w:hAnsi="Cambria Math"/>
              </w:rPr>
            </w:pPr>
            <w:bookmarkStart w:id="4" w:name="_Ref405870056"/>
            <w:r w:rsidRPr="001F1C64">
              <w:rPr>
                <w:rFonts w:ascii="Cambria Math" w:hAnsi="Cambria Math"/>
              </w:rPr>
              <w:t>(</w:t>
            </w:r>
            <w:r w:rsidRPr="001F1C64">
              <w:rPr>
                <w:rFonts w:ascii="Cambria Math" w:hAnsi="Cambria Math"/>
              </w:rPr>
              <w:fldChar w:fldCharType="begin"/>
            </w:r>
            <w:r w:rsidRPr="001F1C64">
              <w:rPr>
                <w:rFonts w:ascii="Cambria Math" w:hAnsi="Cambria Math"/>
              </w:rPr>
              <w:instrText xml:space="preserve"> SEQ Equation \* ARABIC </w:instrText>
            </w:r>
            <w:r w:rsidRPr="001F1C64">
              <w:rPr>
                <w:rFonts w:ascii="Cambria Math" w:hAnsi="Cambria Math"/>
              </w:rPr>
              <w:fldChar w:fldCharType="separate"/>
            </w:r>
            <w:r w:rsidR="00763F7F">
              <w:rPr>
                <w:rFonts w:ascii="Cambria Math" w:hAnsi="Cambria Math"/>
                <w:noProof/>
              </w:rPr>
              <w:t>4</w:t>
            </w:r>
            <w:r w:rsidRPr="001F1C64">
              <w:rPr>
                <w:rFonts w:ascii="Cambria Math" w:hAnsi="Cambria Math"/>
              </w:rPr>
              <w:fldChar w:fldCharType="end"/>
            </w:r>
            <w:r w:rsidRPr="001F1C64">
              <w:rPr>
                <w:rFonts w:ascii="Cambria Math" w:hAnsi="Cambria Math"/>
              </w:rPr>
              <w:t>)</w:t>
            </w:r>
            <w:bookmarkEnd w:id="4"/>
          </w:p>
        </w:tc>
      </w:tr>
    </w:tbl>
    <w:p w:rsidR="004224DD" w:rsidRPr="00B450A2" w:rsidRDefault="004224DD" w:rsidP="004224DD">
      <w:pPr>
        <w:rPr>
          <w:rFonts w:ascii="Cambria Math" w:hAnsi="Cambria Math"/>
        </w:rPr>
      </w:pPr>
      <w:r>
        <w:t xml:space="preserve">And this explains both </w:t>
      </w:r>
      <w:r>
        <w:fldChar w:fldCharType="begin"/>
      </w:r>
      <w:r>
        <w:instrText xml:space="preserve"> REF _Ref402708685 \h  \* MERGEFORMAT </w:instrText>
      </w:r>
      <w:r>
        <w:fldChar w:fldCharType="separate"/>
      </w:r>
      <w:proofErr w:type="gramStart"/>
      <w:r w:rsidR="00763F7F">
        <w:rPr>
          <w:b/>
          <w:bCs/>
          <w:lang w:val="en-US"/>
        </w:rPr>
        <w:t>Error</w:t>
      </w:r>
      <w:proofErr w:type="gramEnd"/>
      <w:r w:rsidR="00763F7F">
        <w:rPr>
          <w:b/>
          <w:bCs/>
          <w:lang w:val="en-US"/>
        </w:rPr>
        <w:t>! Reference source not found.</w:t>
      </w:r>
      <w:r>
        <w:fldChar w:fldCharType="end"/>
      </w:r>
      <w:r>
        <w:t xml:space="preserve"> </w:t>
      </w:r>
      <w:proofErr w:type="gramStart"/>
      <w:r>
        <w:t>and</w:t>
      </w:r>
      <w:proofErr w:type="gramEnd"/>
      <w:r>
        <w:t xml:space="preserve"> </w:t>
      </w:r>
      <w:r>
        <w:fldChar w:fldCharType="begin"/>
      </w:r>
      <w:r>
        <w:instrText xml:space="preserve"> REF _Ref402709213 \h  \* MERGEFORMAT </w:instrText>
      </w:r>
      <w:r>
        <w:fldChar w:fldCharType="separate"/>
      </w:r>
      <w:r w:rsidR="00763F7F">
        <w:rPr>
          <w:b/>
          <w:bCs/>
          <w:lang w:val="en-US"/>
        </w:rPr>
        <w:t>Error! Reference source not found.</w:t>
      </w:r>
      <w:r>
        <w:fldChar w:fldCharType="end"/>
      </w:r>
      <w:r>
        <w:t xml:space="preserve">. To derive the higher dimension form from </w:t>
      </w:r>
      <w:r>
        <w:fldChar w:fldCharType="begin"/>
      </w:r>
      <w:r>
        <w:instrText xml:space="preserve"> REF _Ref405870055 \h </w:instrText>
      </w:r>
      <w:r>
        <w:fldChar w:fldCharType="separate"/>
      </w:r>
      <w:r w:rsidR="00763F7F" w:rsidRPr="001F1C64">
        <w:rPr>
          <w:rFonts w:ascii="Cambria Math" w:hAnsi="Cambria Math"/>
        </w:rPr>
        <w:t>(</w:t>
      </w:r>
      <w:r w:rsidR="00763F7F">
        <w:rPr>
          <w:rFonts w:ascii="Cambria Math" w:hAnsi="Cambria Math"/>
          <w:noProof/>
        </w:rPr>
        <w:t>3</w:t>
      </w:r>
      <w:r w:rsidR="00763F7F" w:rsidRPr="001F1C64">
        <w:rPr>
          <w:rFonts w:ascii="Cambria Math" w:hAnsi="Cambria Math"/>
        </w:rPr>
        <w:t>)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_Ref405870056 \h </w:instrText>
      </w:r>
      <w:r>
        <w:fldChar w:fldCharType="separate"/>
      </w:r>
      <w:r w:rsidR="00763F7F" w:rsidRPr="001F1C64">
        <w:rPr>
          <w:rFonts w:ascii="Cambria Math" w:hAnsi="Cambria Math"/>
        </w:rPr>
        <w:t>(</w:t>
      </w:r>
      <w:r w:rsidR="00763F7F">
        <w:rPr>
          <w:rFonts w:ascii="Cambria Math" w:hAnsi="Cambria Math"/>
          <w:noProof/>
        </w:rPr>
        <w:t>4</w:t>
      </w:r>
      <w:r w:rsidR="00763F7F" w:rsidRPr="001F1C64">
        <w:rPr>
          <w:rFonts w:ascii="Cambria Math" w:hAnsi="Cambria Math"/>
        </w:rPr>
        <w:t>)</w:t>
      </w:r>
      <w:r>
        <w:fldChar w:fldCharType="end"/>
      </w:r>
      <w:r>
        <w:t xml:space="preserve"> see </w:t>
      </w:r>
      <w:r>
        <w:fldChar w:fldCharType="begin"/>
      </w:r>
      <w:r>
        <w:instrText xml:space="preserve"> REF _Ref405870089 \h </w:instrText>
      </w:r>
      <w:r>
        <w:fldChar w:fldCharType="separate"/>
      </w:r>
      <w:r w:rsidR="00763F7F">
        <w:rPr>
          <w:b/>
          <w:bCs/>
          <w:lang w:val="en-US"/>
        </w:rPr>
        <w:t>Error! Reference source not found.</w:t>
      </w:r>
      <w:r>
        <w:fldChar w:fldCharType="end"/>
      </w:r>
      <w:r>
        <w:t>.</w:t>
      </w:r>
    </w:p>
    <w:p w:rsidR="00D205E9" w:rsidRPr="00D205E9" w:rsidRDefault="00D205E9" w:rsidP="00D205E9">
      <w:pPr>
        <w:ind w:right="0"/>
        <w:jc w:val="left"/>
      </w:pPr>
      <w:r>
        <w:br w:type="page"/>
      </w:r>
    </w:p>
    <w:p w:rsidR="00766AC4" w:rsidRDefault="00766AC4" w:rsidP="00766AC4">
      <w:pPr>
        <w:pStyle w:val="Heading1"/>
      </w:pPr>
      <w:r>
        <w:lastRenderedPageBreak/>
        <w:t>Appendix B</w:t>
      </w:r>
    </w:p>
    <w:p w:rsidR="00766AC4" w:rsidRDefault="00766AC4" w:rsidP="00766AC4">
      <w:pPr>
        <w:pStyle w:val="Heading2"/>
      </w:pPr>
      <w:r>
        <w:t>From one to two dimensions</w:t>
      </w:r>
    </w:p>
    <w:p w:rsidR="00766AC4" w:rsidRDefault="00766AC4" w:rsidP="00F539F4">
      <w:pPr>
        <w:pStyle w:val="Beforeequation"/>
      </w:pPr>
      <w:r>
        <w:t>We wish to give a proof</w:t>
      </w:r>
      <w:r w:rsidR="00082EA3">
        <w:t xml:space="preserve"> sketch</w:t>
      </w:r>
      <w:r>
        <w:t xml:space="preserve"> of how we allowed the two equations: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F539F4" w:rsidRPr="00D26495" w:rsidTr="0075295E">
        <w:trPr>
          <w:trHeight w:val="417"/>
        </w:trPr>
        <w:tc>
          <w:tcPr>
            <w:tcW w:w="386" w:type="dxa"/>
            <w:vAlign w:val="center"/>
          </w:tcPr>
          <w:p w:rsidR="00F539F4" w:rsidRPr="00D26495" w:rsidRDefault="00F539F4" w:rsidP="0075295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F539F4" w:rsidRPr="00F539F4" w:rsidRDefault="00763F7F" w:rsidP="00F539F4">
            <w:pPr>
              <w:jc w:val="center"/>
              <w:rPr>
                <w:rFonts w:ascii="Verdana" w:hAnsi="Verdana"/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ω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+Re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x,ω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ω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 0</m:t>
                </m:r>
              </m:oMath>
            </m:oMathPara>
          </w:p>
        </w:tc>
        <w:tc>
          <w:tcPr>
            <w:tcW w:w="814" w:type="dxa"/>
            <w:vAlign w:val="center"/>
          </w:tcPr>
          <w:p w:rsidR="00F539F4" w:rsidRPr="00F539F4" w:rsidRDefault="00F539F4" w:rsidP="0075295E">
            <w:pPr>
              <w:jc w:val="center"/>
              <w:rPr>
                <w:rFonts w:ascii="Verdana" w:hAnsi="Verdana"/>
              </w:rPr>
            </w:pPr>
            <w:r w:rsidRPr="00F539F4">
              <w:rPr>
                <w:rFonts w:ascii="Verdana" w:hAnsi="Verdana"/>
              </w:rPr>
              <w:t>(</w:t>
            </w:r>
            <w:r w:rsidRPr="00F539F4">
              <w:rPr>
                <w:rFonts w:ascii="Verdana" w:hAnsi="Verdana"/>
              </w:rPr>
              <w:fldChar w:fldCharType="begin"/>
            </w:r>
            <w:r w:rsidRPr="00F539F4">
              <w:rPr>
                <w:rFonts w:ascii="Verdana" w:hAnsi="Verdana"/>
              </w:rPr>
              <w:instrText xml:space="preserve"> SEQ Equation \* ARABIC </w:instrText>
            </w:r>
            <w:r w:rsidRPr="00F539F4">
              <w:rPr>
                <w:rFonts w:ascii="Verdana" w:hAnsi="Verdana"/>
              </w:rPr>
              <w:fldChar w:fldCharType="separate"/>
            </w:r>
            <w:r w:rsidR="00763F7F">
              <w:rPr>
                <w:rFonts w:ascii="Verdana" w:hAnsi="Verdana"/>
                <w:noProof/>
              </w:rPr>
              <w:t>5</w:t>
            </w:r>
            <w:r w:rsidRPr="00F539F4">
              <w:rPr>
                <w:rFonts w:ascii="Verdana" w:hAnsi="Verdana"/>
              </w:rPr>
              <w:fldChar w:fldCharType="end"/>
            </w:r>
            <w:r w:rsidRPr="00F539F4">
              <w:rPr>
                <w:rFonts w:ascii="Verdana" w:hAnsi="Verdana"/>
              </w:rPr>
              <w:t>)</w:t>
            </w:r>
          </w:p>
        </w:tc>
      </w:tr>
    </w:tbl>
    <w:p w:rsidR="00F539F4" w:rsidRDefault="00F539F4" w:rsidP="00766AC4"/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F539F4" w:rsidRPr="00D26495" w:rsidTr="0075295E">
        <w:trPr>
          <w:trHeight w:val="417"/>
        </w:trPr>
        <w:tc>
          <w:tcPr>
            <w:tcW w:w="386" w:type="dxa"/>
            <w:vAlign w:val="center"/>
          </w:tcPr>
          <w:p w:rsidR="00F539F4" w:rsidRPr="00D26495" w:rsidRDefault="00F539F4" w:rsidP="0075295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F539F4" w:rsidRPr="00F539F4" w:rsidRDefault="00F539F4" w:rsidP="0075295E">
            <w:pPr>
              <w:jc w:val="center"/>
              <w:rPr>
                <w:rFonts w:ascii="Verdana" w:hAnsi="Verdana"/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ω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+Im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x,ω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ω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ω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 0</m:t>
                </m:r>
              </m:oMath>
            </m:oMathPara>
          </w:p>
        </w:tc>
        <w:tc>
          <w:tcPr>
            <w:tcW w:w="814" w:type="dxa"/>
            <w:vAlign w:val="center"/>
          </w:tcPr>
          <w:p w:rsidR="00F539F4" w:rsidRPr="00F539F4" w:rsidRDefault="00F539F4" w:rsidP="0075295E">
            <w:pPr>
              <w:jc w:val="center"/>
              <w:rPr>
                <w:rFonts w:ascii="Verdana" w:hAnsi="Verdana"/>
              </w:rPr>
            </w:pPr>
            <w:r w:rsidRPr="00F539F4">
              <w:rPr>
                <w:rFonts w:ascii="Verdana" w:hAnsi="Verdana"/>
              </w:rPr>
              <w:t>(</w:t>
            </w:r>
            <w:r w:rsidRPr="00F539F4">
              <w:rPr>
                <w:rFonts w:ascii="Verdana" w:hAnsi="Verdana"/>
              </w:rPr>
              <w:fldChar w:fldCharType="begin"/>
            </w:r>
            <w:r w:rsidRPr="00F539F4">
              <w:rPr>
                <w:rFonts w:ascii="Verdana" w:hAnsi="Verdana"/>
              </w:rPr>
              <w:instrText xml:space="preserve"> SEQ Equation \* ARABIC </w:instrText>
            </w:r>
            <w:r w:rsidRPr="00F539F4">
              <w:rPr>
                <w:rFonts w:ascii="Verdana" w:hAnsi="Verdana"/>
              </w:rPr>
              <w:fldChar w:fldCharType="separate"/>
            </w:r>
            <w:r w:rsidR="00763F7F">
              <w:rPr>
                <w:rFonts w:ascii="Verdana" w:hAnsi="Verdana"/>
                <w:noProof/>
              </w:rPr>
              <w:t>6</w:t>
            </w:r>
            <w:r w:rsidRPr="00F539F4">
              <w:rPr>
                <w:rFonts w:ascii="Verdana" w:hAnsi="Verdana"/>
              </w:rPr>
              <w:fldChar w:fldCharType="end"/>
            </w:r>
            <w:r w:rsidRPr="00F539F4">
              <w:rPr>
                <w:rFonts w:ascii="Verdana" w:hAnsi="Verdana"/>
              </w:rPr>
              <w:t>)</w:t>
            </w:r>
          </w:p>
        </w:tc>
      </w:tr>
    </w:tbl>
    <w:p w:rsidR="00F539F4" w:rsidRDefault="00F539F4" w:rsidP="005C2906">
      <w:pPr>
        <w:pStyle w:val="Betweenequation"/>
      </w:pPr>
      <w:r>
        <w:t>In the form suitable to higher dimensions: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5C2906" w:rsidRPr="00D26495" w:rsidTr="0075295E">
        <w:trPr>
          <w:trHeight w:val="417"/>
        </w:trPr>
        <w:tc>
          <w:tcPr>
            <w:tcW w:w="386" w:type="dxa"/>
            <w:vAlign w:val="center"/>
          </w:tcPr>
          <w:p w:rsidR="005C2906" w:rsidRPr="00D26495" w:rsidRDefault="005C2906" w:rsidP="0075295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5C2906" w:rsidRPr="00F539F4" w:rsidRDefault="00763F7F" w:rsidP="0075295E">
            <w:pPr>
              <w:jc w:val="center"/>
              <w:rPr>
                <w:rFonts w:ascii="Verdana" w:hAnsi="Verdana"/>
                <w:i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∇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ω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ω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ω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∙∇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ω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+Re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x,ω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ω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= 0</m:t>
                </m:r>
              </m:oMath>
            </m:oMathPara>
          </w:p>
        </w:tc>
        <w:tc>
          <w:tcPr>
            <w:tcW w:w="814" w:type="dxa"/>
            <w:vAlign w:val="center"/>
          </w:tcPr>
          <w:p w:rsidR="005C2906" w:rsidRPr="00F539F4" w:rsidRDefault="005C2906" w:rsidP="0075295E">
            <w:pPr>
              <w:jc w:val="center"/>
              <w:rPr>
                <w:rFonts w:ascii="Verdana" w:hAnsi="Verdana"/>
              </w:rPr>
            </w:pPr>
            <w:r w:rsidRPr="00F539F4">
              <w:rPr>
                <w:rFonts w:ascii="Verdana" w:hAnsi="Verdana"/>
              </w:rPr>
              <w:t>(</w:t>
            </w:r>
            <w:r w:rsidRPr="00F539F4">
              <w:rPr>
                <w:rFonts w:ascii="Verdana" w:hAnsi="Verdana"/>
              </w:rPr>
              <w:fldChar w:fldCharType="begin"/>
            </w:r>
            <w:r w:rsidRPr="00F539F4">
              <w:rPr>
                <w:rFonts w:ascii="Verdana" w:hAnsi="Verdana"/>
              </w:rPr>
              <w:instrText xml:space="preserve"> SEQ Equation \* ARABIC </w:instrText>
            </w:r>
            <w:r w:rsidRPr="00F539F4">
              <w:rPr>
                <w:rFonts w:ascii="Verdana" w:hAnsi="Verdana"/>
              </w:rPr>
              <w:fldChar w:fldCharType="separate"/>
            </w:r>
            <w:r w:rsidR="00763F7F">
              <w:rPr>
                <w:rFonts w:ascii="Verdana" w:hAnsi="Verdana"/>
                <w:noProof/>
              </w:rPr>
              <w:t>7</w:t>
            </w:r>
            <w:r w:rsidRPr="00F539F4">
              <w:rPr>
                <w:rFonts w:ascii="Verdana" w:hAnsi="Verdana"/>
              </w:rPr>
              <w:fldChar w:fldCharType="end"/>
            </w:r>
            <w:r w:rsidRPr="00F539F4">
              <w:rPr>
                <w:rFonts w:ascii="Verdana" w:hAnsi="Verdana"/>
              </w:rPr>
              <w:t>)</w:t>
            </w:r>
          </w:p>
        </w:tc>
      </w:tr>
    </w:tbl>
    <w:p w:rsidR="00F539F4" w:rsidRDefault="00F539F4" w:rsidP="00F539F4">
      <w:pPr>
        <w:pStyle w:val="Afterequation"/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5C2906" w:rsidRPr="00D26495" w:rsidTr="0075295E">
        <w:trPr>
          <w:trHeight w:val="417"/>
        </w:trPr>
        <w:tc>
          <w:tcPr>
            <w:tcW w:w="386" w:type="dxa"/>
            <w:vAlign w:val="center"/>
          </w:tcPr>
          <w:p w:rsidR="005C2906" w:rsidRPr="00D26495" w:rsidRDefault="005C2906" w:rsidP="0075295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5C2906" w:rsidRPr="005C2906" w:rsidRDefault="005C2906" w:rsidP="005C2906"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ω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∙∇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ω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ω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ω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+Im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x,ω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ω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ω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 0</m:t>
                </m:r>
              </m:oMath>
            </m:oMathPara>
          </w:p>
        </w:tc>
        <w:tc>
          <w:tcPr>
            <w:tcW w:w="814" w:type="dxa"/>
            <w:vAlign w:val="center"/>
          </w:tcPr>
          <w:p w:rsidR="005C2906" w:rsidRPr="00F539F4" w:rsidRDefault="005C2906" w:rsidP="0075295E">
            <w:pPr>
              <w:jc w:val="center"/>
              <w:rPr>
                <w:rFonts w:ascii="Verdana" w:hAnsi="Verdana"/>
              </w:rPr>
            </w:pPr>
            <w:r w:rsidRPr="00F539F4">
              <w:rPr>
                <w:rFonts w:ascii="Verdana" w:hAnsi="Verdana"/>
              </w:rPr>
              <w:t>(</w:t>
            </w:r>
            <w:r w:rsidRPr="00F539F4">
              <w:rPr>
                <w:rFonts w:ascii="Verdana" w:hAnsi="Verdana"/>
              </w:rPr>
              <w:fldChar w:fldCharType="begin"/>
            </w:r>
            <w:r w:rsidRPr="00F539F4">
              <w:rPr>
                <w:rFonts w:ascii="Verdana" w:hAnsi="Verdana"/>
              </w:rPr>
              <w:instrText xml:space="preserve"> SEQ Equation \* ARABIC </w:instrText>
            </w:r>
            <w:r w:rsidRPr="00F539F4">
              <w:rPr>
                <w:rFonts w:ascii="Verdana" w:hAnsi="Verdana"/>
              </w:rPr>
              <w:fldChar w:fldCharType="separate"/>
            </w:r>
            <w:r w:rsidR="00763F7F">
              <w:rPr>
                <w:rFonts w:ascii="Verdana" w:hAnsi="Verdana"/>
                <w:noProof/>
              </w:rPr>
              <w:t>8</w:t>
            </w:r>
            <w:r w:rsidRPr="00F539F4">
              <w:rPr>
                <w:rFonts w:ascii="Verdana" w:hAnsi="Verdana"/>
              </w:rPr>
              <w:fldChar w:fldCharType="end"/>
            </w:r>
            <w:r w:rsidRPr="00F539F4">
              <w:rPr>
                <w:rFonts w:ascii="Verdana" w:hAnsi="Verdana"/>
              </w:rPr>
              <w:t>)</w:t>
            </w:r>
          </w:p>
        </w:tc>
      </w:tr>
    </w:tbl>
    <w:p w:rsidR="001831B0" w:rsidRDefault="00533026" w:rsidP="00366E3B">
      <w:pPr>
        <w:pStyle w:val="Afterequation"/>
      </w:pPr>
      <w:r>
        <w:t>In the following explanations, we will use the notion of directional derivative. This is generally done along the unit vectors of the standard basis:</w:t>
      </w:r>
      <w:r w:rsidR="00D56296">
        <w:t xml:space="preserve"> </w:t>
      </w:r>
      <m:oMath>
        <m:r>
          <m:rPr>
            <m:sty m:val="b"/>
          </m:rPr>
          <w:rPr>
            <w:rFonts w:ascii="Cambria Math" w:hAnsi="Cambria Math"/>
          </w:rPr>
          <m:t>i</m:t>
        </m:r>
      </m:oMath>
      <w:r w:rsidR="00366E3B">
        <w:t xml:space="preserve"> </w:t>
      </w:r>
      <w:r w:rsidR="00524BEC">
        <w:t>and</w:t>
      </w:r>
      <m:oMath>
        <m: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j</m:t>
        </m:r>
      </m:oMath>
      <w:r>
        <w:t>. The proof is given for the two dimensional space but the argument may easily be extended to any higher dimension.</w:t>
      </w:r>
    </w:p>
    <w:p w:rsidR="001831B0" w:rsidRDefault="001831B0" w:rsidP="001831B0">
      <w:pPr>
        <w:pStyle w:val="Heading2"/>
      </w:pPr>
      <w:r>
        <w:t>Second order derivative and Laplacian</w:t>
      </w:r>
    </w:p>
    <w:p w:rsidR="00F24014" w:rsidRDefault="006838E3" w:rsidP="0075295E">
      <w:pPr>
        <w:pStyle w:val="Beforeequation"/>
      </w:pPr>
      <w:r>
        <w:t>Le</w:t>
      </w:r>
      <w:r w:rsidR="002D0663">
        <w:t>t</w:t>
      </w:r>
      <w:r>
        <w:t xml:space="preserve"> </w:t>
      </w:r>
      <m:oMath>
        <m:r>
          <w:rPr>
            <w:rFonts w:ascii="Cambria Math" w:hAnsi="Cambria Math"/>
          </w:rPr>
          <m:t>u</m:t>
        </m:r>
        <m:r>
          <m:rPr>
            <m:sty m:val="bi"/>
          </m:rPr>
          <w:rPr>
            <w:rFonts w:ascii="Cambria Math" w:hAnsi="Cambria Math"/>
          </w:rPr>
          <m:t xml:space="preserve"> </m:t>
        </m:r>
      </m:oMath>
      <w:r>
        <w:t xml:space="preserve">be a function of </w:t>
      </w:r>
      <w:r w:rsidR="001115D6">
        <w:t xml:space="preserve">the </w:t>
      </w:r>
      <w:r>
        <w:t>two space variable</w:t>
      </w:r>
      <w:r w:rsidR="002D0663">
        <w:t xml:space="preserve"> vector</w:t>
      </w:r>
      <w:proofErr w:type="gramStart"/>
      <w:r w:rsidR="00F24014">
        <w:t>:</w:t>
      </w:r>
      <m:oMath>
        <m:r>
          <w:rPr>
            <w:rFonts w:ascii="Cambria Math" w:hAnsi="Cambria Math"/>
          </w:rPr>
          <m:t xml:space="preserve">  </m:t>
        </m:r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=(x,y)</m:t>
        </m:r>
      </m:oMath>
      <w:r w:rsidR="000A2366">
        <w:t>.</w:t>
      </w:r>
      <w:proofErr w:type="gramEnd"/>
      <w:r w:rsidR="00F24014">
        <w:t xml:space="preserve"> </w:t>
      </w:r>
    </w:p>
    <w:p w:rsidR="001831B0" w:rsidRPr="0075295E" w:rsidRDefault="00763F7F" w:rsidP="0075295E">
      <w:pPr>
        <w:jc w:val="center"/>
        <w:rPr>
          <w:b/>
          <w:bCs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du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b/>
                  <w:bCs/>
                </w:rPr>
              </m:ctrlPr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b/>
                  <w:bCs/>
                </w:rPr>
              </m:ctrlPr>
            </m:e>
          </m:d>
          <m:r>
            <m:rPr>
              <m:sty m:val="b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b/>
                  <w:bCs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i⋅i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∂x∂y</m:t>
              </m:r>
            </m:den>
          </m:f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i⋅j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∂y∂x</m:t>
              </m:r>
            </m:den>
          </m:f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j⋅i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j⋅j</m:t>
              </m:r>
            </m:e>
          </m:d>
        </m:oMath>
      </m:oMathPara>
    </w:p>
    <w:p w:rsidR="0075295E" w:rsidRDefault="0075295E" w:rsidP="0075295E">
      <w:pPr>
        <w:pStyle w:val="Betweenequation"/>
      </w:pPr>
      <w:r>
        <w:t xml:space="preserve">The terms that contain the dot product </w:t>
      </w:r>
      <m:oMath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i⋅j</m:t>
            </m:r>
          </m:e>
        </m:d>
      </m:oMath>
      <w:r>
        <w:rPr>
          <w:b/>
          <w:bCs/>
        </w:rPr>
        <w:t xml:space="preserve"> </w:t>
      </w:r>
      <w:r w:rsidRPr="0075295E">
        <w:t>nullify</w:t>
      </w:r>
      <w:r>
        <w:t xml:space="preserve">. And </w:t>
      </w:r>
      <w:r w:rsidR="004F61C9">
        <w:t xml:space="preserve">it </w:t>
      </w:r>
      <w:r>
        <w:t>remains:</w:t>
      </w:r>
    </w:p>
    <w:p w:rsidR="0075295E" w:rsidRPr="0075295E" w:rsidRDefault="00763F7F" w:rsidP="0075295E">
      <w:pPr>
        <w:pStyle w:val="Betweenequation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Cs/>
                  <w:lang w:val="en-GB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lang w:val="en-GB"/>
                </w:rPr>
                <m:t>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GB"/>
            </w:rPr>
            <m:t>u</m:t>
          </m:r>
        </m:oMath>
      </m:oMathPara>
    </w:p>
    <w:p w:rsidR="00447B4F" w:rsidRDefault="001831B0" w:rsidP="00447B4F">
      <w:pPr>
        <w:pStyle w:val="Heading2"/>
      </w:pPr>
      <w:r>
        <w:t>Product of first order derivative</w:t>
      </w:r>
    </w:p>
    <w:p w:rsidR="00D205E9" w:rsidRDefault="001115D6" w:rsidP="001115D6">
      <w:pPr>
        <w:pStyle w:val="Beforeequation"/>
      </w:pPr>
      <w:r>
        <w:t xml:space="preserve">Let </w:t>
      </w:r>
      <m:oMath>
        <m:r>
          <w:rPr>
            <w:rFonts w:ascii="Cambria Math" w:hAnsi="Cambria Math"/>
          </w:rPr>
          <m:t>u</m:t>
        </m:r>
      </m:oMath>
      <w:r>
        <w:t xml:space="preserve"> and </w:t>
      </w:r>
      <m:oMath>
        <m:r>
          <w:rPr>
            <w:rFonts w:ascii="Cambria Math" w:hAnsi="Cambria Math"/>
          </w:rPr>
          <m:t>v</m:t>
        </m:r>
      </m:oMath>
      <w:r w:rsidR="00533026">
        <w:t xml:space="preserve"> </w:t>
      </w:r>
      <w:r>
        <w:t>be two function of the two space variable vector</w:t>
      </w:r>
      <w:proofErr w:type="gramStart"/>
      <w:r>
        <w:t>:</w:t>
      </w:r>
      <m:oMath>
        <m:r>
          <w:rPr>
            <w:rFonts w:ascii="Cambria Math" w:hAnsi="Cambria Math"/>
          </w:rPr>
          <m:t xml:space="preserve">  </m:t>
        </m:r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=(x,y)</m:t>
        </m:r>
      </m:oMath>
      <w:r>
        <w:t>.</w:t>
      </w:r>
      <w:proofErr w:type="gramEnd"/>
    </w:p>
    <w:p w:rsidR="005C2906" w:rsidRPr="00D205E9" w:rsidRDefault="00763F7F" w:rsidP="00D205E9">
      <w:pPr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j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i⋅i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i⋅j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j⋅i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j⋅j</m:t>
              </m:r>
            </m:e>
          </m:d>
        </m:oMath>
      </m:oMathPara>
    </w:p>
    <w:p w:rsidR="00D205E9" w:rsidRDefault="00D205E9" w:rsidP="00D205E9">
      <w:pPr>
        <w:pStyle w:val="Betweenequation"/>
      </w:pPr>
      <w:r>
        <w:t xml:space="preserve">The terms that contain the dot product </w:t>
      </w:r>
      <m:oMath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i⋅j</m:t>
            </m:r>
          </m:e>
        </m:d>
      </m:oMath>
      <w:r>
        <w:rPr>
          <w:b/>
          <w:bCs/>
        </w:rPr>
        <w:t xml:space="preserve"> </w:t>
      </w:r>
      <w:r w:rsidRPr="0075295E">
        <w:t>nullify</w:t>
      </w:r>
      <w:r>
        <w:t>. And it remains:</w:t>
      </w:r>
    </w:p>
    <w:p w:rsidR="00D205E9" w:rsidRPr="00766AC4" w:rsidRDefault="00763F7F" w:rsidP="00D205E9"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>=∇</m:t>
          </m:r>
          <m:r>
            <m:rPr>
              <m:sty m:val="bi"/>
            </m:rPr>
            <w:rPr>
              <w:rFonts w:ascii="Cambria Math" w:hAnsi="Cambria Math"/>
            </w:rPr>
            <m:t>u⋅</m:t>
          </m:r>
          <m:r>
            <m:rPr>
              <m:sty m:val="b"/>
            </m:rPr>
            <w:rPr>
              <w:rFonts w:ascii="Cambria Math" w:hAnsi="Cambria Math"/>
            </w:rPr>
            <m:t>∇</m:t>
          </m:r>
          <m:r>
            <m:rPr>
              <m:sty m:val="bi"/>
            </m:rPr>
            <w:rPr>
              <w:rFonts w:ascii="Cambria Math" w:hAnsi="Cambria Math"/>
            </w:rPr>
            <m:t>v</m:t>
          </m:r>
        </m:oMath>
      </m:oMathPara>
    </w:p>
    <w:sectPr w:rsidR="00D205E9" w:rsidRPr="00766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55C0"/>
    <w:multiLevelType w:val="hybridMultilevel"/>
    <w:tmpl w:val="CF685E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46F36"/>
    <w:multiLevelType w:val="hybridMultilevel"/>
    <w:tmpl w:val="9864A8D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A457BF"/>
    <w:multiLevelType w:val="multilevel"/>
    <w:tmpl w:val="DFDC7A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0B3116EE"/>
    <w:multiLevelType w:val="hybridMultilevel"/>
    <w:tmpl w:val="2B246B46"/>
    <w:lvl w:ilvl="0" w:tplc="350467B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CF3B66"/>
    <w:multiLevelType w:val="hybridMultilevel"/>
    <w:tmpl w:val="0A6C37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AF5524"/>
    <w:multiLevelType w:val="hybridMultilevel"/>
    <w:tmpl w:val="375C17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8E1A64"/>
    <w:multiLevelType w:val="multilevel"/>
    <w:tmpl w:val="096CCB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151D1FAB"/>
    <w:multiLevelType w:val="hybridMultilevel"/>
    <w:tmpl w:val="16A63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0A3A39"/>
    <w:multiLevelType w:val="hybridMultilevel"/>
    <w:tmpl w:val="0BC4DA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7724D9"/>
    <w:multiLevelType w:val="hybridMultilevel"/>
    <w:tmpl w:val="8A7AE7DA"/>
    <w:lvl w:ilvl="0" w:tplc="040C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8FB510B"/>
    <w:multiLevelType w:val="hybridMultilevel"/>
    <w:tmpl w:val="C40C8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372209"/>
    <w:multiLevelType w:val="hybridMultilevel"/>
    <w:tmpl w:val="FC748CF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874076"/>
    <w:multiLevelType w:val="hybridMultilevel"/>
    <w:tmpl w:val="5B2C1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7615A1"/>
    <w:multiLevelType w:val="hybridMultilevel"/>
    <w:tmpl w:val="E34A486E"/>
    <w:lvl w:ilvl="0" w:tplc="040C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6346CB"/>
    <w:multiLevelType w:val="hybridMultilevel"/>
    <w:tmpl w:val="3AE00502"/>
    <w:lvl w:ilvl="0" w:tplc="040C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7E67698"/>
    <w:multiLevelType w:val="hybridMultilevel"/>
    <w:tmpl w:val="D2A452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E41C4B"/>
    <w:multiLevelType w:val="hybridMultilevel"/>
    <w:tmpl w:val="5FD6FA1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7D6820"/>
    <w:multiLevelType w:val="hybridMultilevel"/>
    <w:tmpl w:val="ACB429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682A34"/>
    <w:multiLevelType w:val="hybridMultilevel"/>
    <w:tmpl w:val="9326C0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CF634B"/>
    <w:multiLevelType w:val="hybridMultilevel"/>
    <w:tmpl w:val="08EEE806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0">
    <w:nsid w:val="5CB4326D"/>
    <w:multiLevelType w:val="hybridMultilevel"/>
    <w:tmpl w:val="5FEE8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BA08EE"/>
    <w:multiLevelType w:val="hybridMultilevel"/>
    <w:tmpl w:val="A38821C0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BB5FE5"/>
    <w:multiLevelType w:val="hybridMultilevel"/>
    <w:tmpl w:val="6158C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82686F"/>
    <w:multiLevelType w:val="hybridMultilevel"/>
    <w:tmpl w:val="829E6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535C7B"/>
    <w:multiLevelType w:val="hybridMultilevel"/>
    <w:tmpl w:val="35BE4A1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B950FD"/>
    <w:multiLevelType w:val="hybridMultilevel"/>
    <w:tmpl w:val="5C6C3594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5"/>
  </w:num>
  <w:num w:numId="3">
    <w:abstractNumId w:val="6"/>
  </w:num>
  <w:num w:numId="4">
    <w:abstractNumId w:val="12"/>
  </w:num>
  <w:num w:numId="5">
    <w:abstractNumId w:val="1"/>
  </w:num>
  <w:num w:numId="6">
    <w:abstractNumId w:val="14"/>
  </w:num>
  <w:num w:numId="7">
    <w:abstractNumId w:val="11"/>
  </w:num>
  <w:num w:numId="8">
    <w:abstractNumId w:val="22"/>
  </w:num>
  <w:num w:numId="9">
    <w:abstractNumId w:val="19"/>
  </w:num>
  <w:num w:numId="10">
    <w:abstractNumId w:val="23"/>
  </w:num>
  <w:num w:numId="11">
    <w:abstractNumId w:val="8"/>
  </w:num>
  <w:num w:numId="12">
    <w:abstractNumId w:val="2"/>
  </w:num>
  <w:num w:numId="13">
    <w:abstractNumId w:val="16"/>
  </w:num>
  <w:num w:numId="14">
    <w:abstractNumId w:val="20"/>
  </w:num>
  <w:num w:numId="15">
    <w:abstractNumId w:val="5"/>
  </w:num>
  <w:num w:numId="16">
    <w:abstractNumId w:val="7"/>
  </w:num>
  <w:num w:numId="17">
    <w:abstractNumId w:val="9"/>
  </w:num>
  <w:num w:numId="18">
    <w:abstractNumId w:val="13"/>
  </w:num>
  <w:num w:numId="19">
    <w:abstractNumId w:val="21"/>
  </w:num>
  <w:num w:numId="20">
    <w:abstractNumId w:val="24"/>
  </w:num>
  <w:num w:numId="21">
    <w:abstractNumId w:val="10"/>
  </w:num>
  <w:num w:numId="22">
    <w:abstractNumId w:val="4"/>
  </w:num>
  <w:num w:numId="23">
    <w:abstractNumId w:val="0"/>
  </w:num>
  <w:num w:numId="24">
    <w:abstractNumId w:val="17"/>
  </w:num>
  <w:num w:numId="25">
    <w:abstractNumId w:val="15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AEC"/>
    <w:rsid w:val="00001673"/>
    <w:rsid w:val="00082EA3"/>
    <w:rsid w:val="000949C0"/>
    <w:rsid w:val="000A2366"/>
    <w:rsid w:val="000A5427"/>
    <w:rsid w:val="000C2741"/>
    <w:rsid w:val="001115D6"/>
    <w:rsid w:val="00123844"/>
    <w:rsid w:val="001831B0"/>
    <w:rsid w:val="0022223B"/>
    <w:rsid w:val="002B6413"/>
    <w:rsid w:val="002D0663"/>
    <w:rsid w:val="002F6DEA"/>
    <w:rsid w:val="003130B2"/>
    <w:rsid w:val="00354353"/>
    <w:rsid w:val="00366E3B"/>
    <w:rsid w:val="003E02FA"/>
    <w:rsid w:val="004224DD"/>
    <w:rsid w:val="00447B4F"/>
    <w:rsid w:val="00486516"/>
    <w:rsid w:val="004F61C9"/>
    <w:rsid w:val="00524BEC"/>
    <w:rsid w:val="0052505C"/>
    <w:rsid w:val="00533026"/>
    <w:rsid w:val="00572D34"/>
    <w:rsid w:val="0058195E"/>
    <w:rsid w:val="00583F9E"/>
    <w:rsid w:val="00593D66"/>
    <w:rsid w:val="005B1E0D"/>
    <w:rsid w:val="005C2906"/>
    <w:rsid w:val="005E403F"/>
    <w:rsid w:val="00615B4A"/>
    <w:rsid w:val="006838E3"/>
    <w:rsid w:val="006A3E8F"/>
    <w:rsid w:val="006B2231"/>
    <w:rsid w:val="006D7B32"/>
    <w:rsid w:val="0075295E"/>
    <w:rsid w:val="00763F7F"/>
    <w:rsid w:val="00766AC4"/>
    <w:rsid w:val="00783FDF"/>
    <w:rsid w:val="007A3CCE"/>
    <w:rsid w:val="007B3B32"/>
    <w:rsid w:val="00837F98"/>
    <w:rsid w:val="008C18E1"/>
    <w:rsid w:val="008C35FC"/>
    <w:rsid w:val="00901B57"/>
    <w:rsid w:val="00940AEC"/>
    <w:rsid w:val="00944B82"/>
    <w:rsid w:val="00955AEC"/>
    <w:rsid w:val="009A0060"/>
    <w:rsid w:val="00A216E0"/>
    <w:rsid w:val="00A41798"/>
    <w:rsid w:val="00A57D1D"/>
    <w:rsid w:val="00A736BB"/>
    <w:rsid w:val="00A9359E"/>
    <w:rsid w:val="00B037A4"/>
    <w:rsid w:val="00B80867"/>
    <w:rsid w:val="00B93ECB"/>
    <w:rsid w:val="00BA4CD0"/>
    <w:rsid w:val="00BD03C7"/>
    <w:rsid w:val="00D1263C"/>
    <w:rsid w:val="00D205E9"/>
    <w:rsid w:val="00D36538"/>
    <w:rsid w:val="00D56296"/>
    <w:rsid w:val="00D804B1"/>
    <w:rsid w:val="00DE6C3E"/>
    <w:rsid w:val="00E32313"/>
    <w:rsid w:val="00E33B49"/>
    <w:rsid w:val="00E37845"/>
    <w:rsid w:val="00E67B71"/>
    <w:rsid w:val="00EA311E"/>
    <w:rsid w:val="00EC67EA"/>
    <w:rsid w:val="00EE6E06"/>
    <w:rsid w:val="00F24014"/>
    <w:rsid w:val="00F360D6"/>
    <w:rsid w:val="00F503FF"/>
    <w:rsid w:val="00F539F4"/>
    <w:rsid w:val="00FB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906"/>
    <w:pPr>
      <w:ind w:right="227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84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84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84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8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8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84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84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84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84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E3784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37845"/>
    <w:rPr>
      <w:i/>
      <w:sz w:val="24"/>
      <w:szCs w:val="24"/>
    </w:rPr>
  </w:style>
  <w:style w:type="table" w:styleId="TableGrid">
    <w:name w:val="Table Grid"/>
    <w:basedOn w:val="TableNormal"/>
    <w:uiPriority w:val="59"/>
    <w:rsid w:val="009A0060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0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60"/>
    <w:rPr>
      <w:rFonts w:ascii="Tahoma" w:eastAsiaTheme="minorEastAsia" w:hAnsi="Tahoma" w:cs="Tahoma"/>
      <w:sz w:val="16"/>
      <w:szCs w:val="16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3784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84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84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84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84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84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84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84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84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3784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784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84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3784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37845"/>
    <w:rPr>
      <w:b/>
      <w:bCs/>
    </w:rPr>
  </w:style>
  <w:style w:type="character" w:styleId="Emphasis">
    <w:name w:val="Emphasis"/>
    <w:basedOn w:val="DefaultParagraphFont"/>
    <w:uiPriority w:val="20"/>
    <w:qFormat/>
    <w:rsid w:val="00E37845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E37845"/>
    <w:rPr>
      <w:szCs w:val="32"/>
    </w:rPr>
  </w:style>
  <w:style w:type="paragraph" w:styleId="ListParagraph">
    <w:name w:val="List Paragraph"/>
    <w:basedOn w:val="Normal"/>
    <w:uiPriority w:val="34"/>
    <w:qFormat/>
    <w:rsid w:val="00E3784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84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845"/>
    <w:rPr>
      <w:b/>
      <w:i/>
      <w:sz w:val="24"/>
    </w:rPr>
  </w:style>
  <w:style w:type="character" w:styleId="SubtleEmphasis">
    <w:name w:val="Subtle Emphasis"/>
    <w:uiPriority w:val="19"/>
    <w:qFormat/>
    <w:rsid w:val="00E3784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3784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3784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3784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3784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84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15B4A"/>
    <w:rPr>
      <w:color w:val="808080"/>
    </w:rPr>
  </w:style>
  <w:style w:type="paragraph" w:customStyle="1" w:styleId="Beforeequation">
    <w:name w:val="Before equation"/>
    <w:basedOn w:val="Normal"/>
    <w:link w:val="BeforeequationChar"/>
    <w:qFormat/>
    <w:rsid w:val="00123844"/>
    <w:pPr>
      <w:spacing w:after="240"/>
    </w:pPr>
  </w:style>
  <w:style w:type="paragraph" w:customStyle="1" w:styleId="Afterequation">
    <w:name w:val="After equation"/>
    <w:basedOn w:val="Normal"/>
    <w:link w:val="AfterequationChar"/>
    <w:qFormat/>
    <w:rsid w:val="00123844"/>
    <w:pPr>
      <w:spacing w:before="240"/>
      <w:ind w:right="0"/>
    </w:pPr>
  </w:style>
  <w:style w:type="character" w:customStyle="1" w:styleId="BeforeequationChar">
    <w:name w:val="Before equation Char"/>
    <w:basedOn w:val="DefaultParagraphFont"/>
    <w:link w:val="Beforeequation"/>
    <w:rsid w:val="00123844"/>
    <w:rPr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0949C0"/>
  </w:style>
  <w:style w:type="character" w:customStyle="1" w:styleId="AfterequationChar">
    <w:name w:val="After equation Char"/>
    <w:basedOn w:val="DefaultParagraphFont"/>
    <w:link w:val="Afterequation"/>
    <w:rsid w:val="00123844"/>
    <w:rPr>
      <w:sz w:val="24"/>
      <w:szCs w:val="24"/>
    </w:rPr>
  </w:style>
  <w:style w:type="paragraph" w:customStyle="1" w:styleId="Betweenequation">
    <w:name w:val="Between equation"/>
    <w:basedOn w:val="Normal"/>
    <w:link w:val="BetweenequationChar"/>
    <w:qFormat/>
    <w:rsid w:val="000C2741"/>
    <w:pPr>
      <w:spacing w:before="240" w:after="240"/>
    </w:pPr>
    <w:rPr>
      <w:lang w:val="en-US"/>
    </w:rPr>
  </w:style>
  <w:style w:type="character" w:customStyle="1" w:styleId="BetweenequationChar">
    <w:name w:val="Between equation Char"/>
    <w:basedOn w:val="DefaultParagraphFont"/>
    <w:link w:val="Betweenequation"/>
    <w:rsid w:val="000C2741"/>
    <w:rPr>
      <w:sz w:val="24"/>
      <w:szCs w:val="24"/>
      <w:lang w:val="en-US"/>
    </w:rPr>
  </w:style>
  <w:style w:type="table" w:styleId="LightShading">
    <w:name w:val="Light Shading"/>
    <w:basedOn w:val="TableNormal"/>
    <w:uiPriority w:val="60"/>
    <w:rsid w:val="00A216E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216E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Helmholtz-Shading">
    <w:name w:val="Helmholtz - Shading"/>
    <w:basedOn w:val="LightShading"/>
    <w:uiPriority w:val="99"/>
    <w:rsid w:val="00EA311E"/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rsid w:val="004224DD"/>
    <w:pPr>
      <w:ind w:right="0"/>
      <w:jc w:val="left"/>
    </w:pPr>
    <w:rPr>
      <w:caps/>
      <w:spacing w:val="10"/>
      <w:sz w:val="18"/>
      <w:szCs w:val="18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224DD"/>
    <w:rPr>
      <w:sz w:val="24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24DD"/>
    <w:pPr>
      <w:ind w:right="0"/>
      <w:jc w:val="left"/>
    </w:pPr>
    <w:rPr>
      <w:sz w:val="20"/>
      <w:szCs w:val="20"/>
      <w:lang w:val="en-US"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24DD"/>
    <w:rPr>
      <w:sz w:val="20"/>
      <w:szCs w:val="20"/>
      <w:lang w:val="en-US"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4224D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224DD"/>
    <w:rPr>
      <w:color w:val="0000FF"/>
      <w:u w:val="single"/>
    </w:rPr>
  </w:style>
  <w:style w:type="paragraph" w:customStyle="1" w:styleId="EndNoteBibliography">
    <w:name w:val="EndNote Bibliography"/>
    <w:basedOn w:val="Normal"/>
    <w:link w:val="EndNoteBibliographyChar"/>
    <w:rsid w:val="004224DD"/>
    <w:pPr>
      <w:bidi/>
      <w:spacing w:after="200"/>
      <w:ind w:right="0"/>
      <w:jc w:val="left"/>
    </w:pPr>
    <w:rPr>
      <w:rFonts w:ascii="Calibri" w:eastAsiaTheme="minorHAnsi" w:hAnsi="Calibri" w:cstheme="minorBidi"/>
      <w:noProof/>
      <w:sz w:val="22"/>
      <w:szCs w:val="22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4224DD"/>
    <w:rPr>
      <w:rFonts w:ascii="Calibri" w:eastAsiaTheme="minorHAnsi" w:hAnsi="Calibri" w:cstheme="minorBidi"/>
      <w:noProof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224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24DD"/>
    <w:pPr>
      <w:ind w:right="0"/>
      <w:jc w:val="left"/>
    </w:pPr>
    <w:rPr>
      <w:sz w:val="20"/>
      <w:szCs w:val="20"/>
      <w:lang w:val="en-US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24DD"/>
    <w:rPr>
      <w:sz w:val="20"/>
      <w:szCs w:val="20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4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4DD"/>
    <w:rPr>
      <w:b/>
      <w:bCs/>
      <w:sz w:val="20"/>
      <w:szCs w:val="20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224DD"/>
    <w:pPr>
      <w:spacing w:after="100"/>
      <w:ind w:right="0"/>
      <w:jc w:val="left"/>
    </w:pPr>
    <w:rPr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4224DD"/>
    <w:pPr>
      <w:spacing w:after="100"/>
      <w:ind w:left="240" w:right="0"/>
      <w:jc w:val="left"/>
    </w:pPr>
    <w:rPr>
      <w:lang w:val="en-US" w:bidi="ar-SA"/>
    </w:rPr>
  </w:style>
  <w:style w:type="paragraph" w:customStyle="1" w:styleId="Bibliographie">
    <w:name w:val="Bibliographie"/>
    <w:basedOn w:val="Normal"/>
    <w:link w:val="BibliographieChar"/>
    <w:qFormat/>
    <w:rsid w:val="004224DD"/>
    <w:pPr>
      <w:ind w:right="0"/>
    </w:pPr>
    <w:rPr>
      <w:lang w:val="en-US" w:bidi="ar-SA"/>
    </w:rPr>
  </w:style>
  <w:style w:type="character" w:customStyle="1" w:styleId="BibliographieChar">
    <w:name w:val="Bibliographie Char"/>
    <w:basedOn w:val="DefaultParagraphFont"/>
    <w:link w:val="Bibliographie"/>
    <w:rsid w:val="004224DD"/>
    <w:rPr>
      <w:sz w:val="24"/>
      <w:szCs w:val="24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4224DD"/>
    <w:pPr>
      <w:tabs>
        <w:tab w:val="center" w:pos="4680"/>
        <w:tab w:val="right" w:pos="9360"/>
      </w:tabs>
      <w:ind w:right="0"/>
      <w:jc w:val="left"/>
    </w:pPr>
    <w:rPr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4224DD"/>
    <w:rPr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4224DD"/>
    <w:pPr>
      <w:tabs>
        <w:tab w:val="center" w:pos="4680"/>
        <w:tab w:val="right" w:pos="9360"/>
      </w:tabs>
      <w:ind w:right="0"/>
      <w:jc w:val="left"/>
    </w:pPr>
    <w:rPr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4224DD"/>
    <w:rPr>
      <w:sz w:val="24"/>
      <w:szCs w:val="24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906"/>
    <w:pPr>
      <w:ind w:right="227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84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84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84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8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8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84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84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84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84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E3784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37845"/>
    <w:rPr>
      <w:i/>
      <w:sz w:val="24"/>
      <w:szCs w:val="24"/>
    </w:rPr>
  </w:style>
  <w:style w:type="table" w:styleId="TableGrid">
    <w:name w:val="Table Grid"/>
    <w:basedOn w:val="TableNormal"/>
    <w:uiPriority w:val="59"/>
    <w:rsid w:val="009A0060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0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60"/>
    <w:rPr>
      <w:rFonts w:ascii="Tahoma" w:eastAsiaTheme="minorEastAsia" w:hAnsi="Tahoma" w:cs="Tahoma"/>
      <w:sz w:val="16"/>
      <w:szCs w:val="16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3784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84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84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84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84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84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84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84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84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3784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784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84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3784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37845"/>
    <w:rPr>
      <w:b/>
      <w:bCs/>
    </w:rPr>
  </w:style>
  <w:style w:type="character" w:styleId="Emphasis">
    <w:name w:val="Emphasis"/>
    <w:basedOn w:val="DefaultParagraphFont"/>
    <w:uiPriority w:val="20"/>
    <w:qFormat/>
    <w:rsid w:val="00E37845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E37845"/>
    <w:rPr>
      <w:szCs w:val="32"/>
    </w:rPr>
  </w:style>
  <w:style w:type="paragraph" w:styleId="ListParagraph">
    <w:name w:val="List Paragraph"/>
    <w:basedOn w:val="Normal"/>
    <w:uiPriority w:val="34"/>
    <w:qFormat/>
    <w:rsid w:val="00E3784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84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845"/>
    <w:rPr>
      <w:b/>
      <w:i/>
      <w:sz w:val="24"/>
    </w:rPr>
  </w:style>
  <w:style w:type="character" w:styleId="SubtleEmphasis">
    <w:name w:val="Subtle Emphasis"/>
    <w:uiPriority w:val="19"/>
    <w:qFormat/>
    <w:rsid w:val="00E3784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3784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3784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3784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3784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84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15B4A"/>
    <w:rPr>
      <w:color w:val="808080"/>
    </w:rPr>
  </w:style>
  <w:style w:type="paragraph" w:customStyle="1" w:styleId="Beforeequation">
    <w:name w:val="Before equation"/>
    <w:basedOn w:val="Normal"/>
    <w:link w:val="BeforeequationChar"/>
    <w:qFormat/>
    <w:rsid w:val="00123844"/>
    <w:pPr>
      <w:spacing w:after="240"/>
    </w:pPr>
  </w:style>
  <w:style w:type="paragraph" w:customStyle="1" w:styleId="Afterequation">
    <w:name w:val="After equation"/>
    <w:basedOn w:val="Normal"/>
    <w:link w:val="AfterequationChar"/>
    <w:qFormat/>
    <w:rsid w:val="00123844"/>
    <w:pPr>
      <w:spacing w:before="240"/>
      <w:ind w:right="0"/>
    </w:pPr>
  </w:style>
  <w:style w:type="character" w:customStyle="1" w:styleId="BeforeequationChar">
    <w:name w:val="Before equation Char"/>
    <w:basedOn w:val="DefaultParagraphFont"/>
    <w:link w:val="Beforeequation"/>
    <w:rsid w:val="00123844"/>
    <w:rPr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0949C0"/>
  </w:style>
  <w:style w:type="character" w:customStyle="1" w:styleId="AfterequationChar">
    <w:name w:val="After equation Char"/>
    <w:basedOn w:val="DefaultParagraphFont"/>
    <w:link w:val="Afterequation"/>
    <w:rsid w:val="00123844"/>
    <w:rPr>
      <w:sz w:val="24"/>
      <w:szCs w:val="24"/>
    </w:rPr>
  </w:style>
  <w:style w:type="paragraph" w:customStyle="1" w:styleId="Betweenequation">
    <w:name w:val="Between equation"/>
    <w:basedOn w:val="Normal"/>
    <w:link w:val="BetweenequationChar"/>
    <w:qFormat/>
    <w:rsid w:val="000C2741"/>
    <w:pPr>
      <w:spacing w:before="240" w:after="240"/>
    </w:pPr>
    <w:rPr>
      <w:lang w:val="en-US"/>
    </w:rPr>
  </w:style>
  <w:style w:type="character" w:customStyle="1" w:styleId="BetweenequationChar">
    <w:name w:val="Between equation Char"/>
    <w:basedOn w:val="DefaultParagraphFont"/>
    <w:link w:val="Betweenequation"/>
    <w:rsid w:val="000C2741"/>
    <w:rPr>
      <w:sz w:val="24"/>
      <w:szCs w:val="24"/>
      <w:lang w:val="en-US"/>
    </w:rPr>
  </w:style>
  <w:style w:type="table" w:styleId="LightShading">
    <w:name w:val="Light Shading"/>
    <w:basedOn w:val="TableNormal"/>
    <w:uiPriority w:val="60"/>
    <w:rsid w:val="00A216E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216E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Helmholtz-Shading">
    <w:name w:val="Helmholtz - Shading"/>
    <w:basedOn w:val="LightShading"/>
    <w:uiPriority w:val="99"/>
    <w:rsid w:val="00EA311E"/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rsid w:val="004224DD"/>
    <w:pPr>
      <w:ind w:right="0"/>
      <w:jc w:val="left"/>
    </w:pPr>
    <w:rPr>
      <w:caps/>
      <w:spacing w:val="10"/>
      <w:sz w:val="18"/>
      <w:szCs w:val="18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224DD"/>
    <w:rPr>
      <w:sz w:val="24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24DD"/>
    <w:pPr>
      <w:ind w:right="0"/>
      <w:jc w:val="left"/>
    </w:pPr>
    <w:rPr>
      <w:sz w:val="20"/>
      <w:szCs w:val="20"/>
      <w:lang w:val="en-US"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24DD"/>
    <w:rPr>
      <w:sz w:val="20"/>
      <w:szCs w:val="20"/>
      <w:lang w:val="en-US"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4224D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224DD"/>
    <w:rPr>
      <w:color w:val="0000FF"/>
      <w:u w:val="single"/>
    </w:rPr>
  </w:style>
  <w:style w:type="paragraph" w:customStyle="1" w:styleId="EndNoteBibliography">
    <w:name w:val="EndNote Bibliography"/>
    <w:basedOn w:val="Normal"/>
    <w:link w:val="EndNoteBibliographyChar"/>
    <w:rsid w:val="004224DD"/>
    <w:pPr>
      <w:bidi/>
      <w:spacing w:after="200"/>
      <w:ind w:right="0"/>
      <w:jc w:val="left"/>
    </w:pPr>
    <w:rPr>
      <w:rFonts w:ascii="Calibri" w:eastAsiaTheme="minorHAnsi" w:hAnsi="Calibri" w:cstheme="minorBidi"/>
      <w:noProof/>
      <w:sz w:val="22"/>
      <w:szCs w:val="22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4224DD"/>
    <w:rPr>
      <w:rFonts w:ascii="Calibri" w:eastAsiaTheme="minorHAnsi" w:hAnsi="Calibri" w:cstheme="minorBidi"/>
      <w:noProof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224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24DD"/>
    <w:pPr>
      <w:ind w:right="0"/>
      <w:jc w:val="left"/>
    </w:pPr>
    <w:rPr>
      <w:sz w:val="20"/>
      <w:szCs w:val="20"/>
      <w:lang w:val="en-US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24DD"/>
    <w:rPr>
      <w:sz w:val="20"/>
      <w:szCs w:val="20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4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4DD"/>
    <w:rPr>
      <w:b/>
      <w:bCs/>
      <w:sz w:val="20"/>
      <w:szCs w:val="20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224DD"/>
    <w:pPr>
      <w:spacing w:after="100"/>
      <w:ind w:right="0"/>
      <w:jc w:val="left"/>
    </w:pPr>
    <w:rPr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4224DD"/>
    <w:pPr>
      <w:spacing w:after="100"/>
      <w:ind w:left="240" w:right="0"/>
      <w:jc w:val="left"/>
    </w:pPr>
    <w:rPr>
      <w:lang w:val="en-US" w:bidi="ar-SA"/>
    </w:rPr>
  </w:style>
  <w:style w:type="paragraph" w:customStyle="1" w:styleId="Bibliographie">
    <w:name w:val="Bibliographie"/>
    <w:basedOn w:val="Normal"/>
    <w:link w:val="BibliographieChar"/>
    <w:qFormat/>
    <w:rsid w:val="004224DD"/>
    <w:pPr>
      <w:ind w:right="0"/>
    </w:pPr>
    <w:rPr>
      <w:lang w:val="en-US" w:bidi="ar-SA"/>
    </w:rPr>
  </w:style>
  <w:style w:type="character" w:customStyle="1" w:styleId="BibliographieChar">
    <w:name w:val="Bibliographie Char"/>
    <w:basedOn w:val="DefaultParagraphFont"/>
    <w:link w:val="Bibliographie"/>
    <w:rsid w:val="004224DD"/>
    <w:rPr>
      <w:sz w:val="24"/>
      <w:szCs w:val="24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4224DD"/>
    <w:pPr>
      <w:tabs>
        <w:tab w:val="center" w:pos="4680"/>
        <w:tab w:val="right" w:pos="9360"/>
      </w:tabs>
      <w:ind w:right="0"/>
      <w:jc w:val="left"/>
    </w:pPr>
    <w:rPr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4224DD"/>
    <w:rPr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4224DD"/>
    <w:pPr>
      <w:tabs>
        <w:tab w:val="center" w:pos="4680"/>
        <w:tab w:val="right" w:pos="9360"/>
      </w:tabs>
      <w:ind w:right="0"/>
      <w:jc w:val="left"/>
    </w:pPr>
    <w:rPr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4224DD"/>
    <w:rPr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\matlab\helmholtz-forward\template-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LeV07</b:Tag>
    <b:SourceType>Book</b:SourceType>
    <b:Guid>{51212E0E-5897-4242-9250-1A8900ACCC83}</b:Guid>
    <b:Author>
      <b:Author>
        <b:NameList>
          <b:Person>
            <b:Last>J.</b:Last>
            <b:First>LeVeque</b:First>
            <b:Middle>R</b:Middle>
          </b:Person>
        </b:NameList>
      </b:Author>
    </b:Author>
    <b:Title>Finite Difference Methods for Ordinary and Partial Differential Equations</b:Title>
    <b:Year>2007</b:Year>
    <b:City>Philadelphia</b:City>
    <b:Publisher> Society for Industrial and Applied Mathematics (SIAM)</b:Publisher>
    <b:RefOrder>1</b:RefOrder>
  </b:Source>
</b:Sources>
</file>

<file path=customXml/itemProps1.xml><?xml version="1.0" encoding="utf-8"?>
<ds:datastoreItem xmlns:ds="http://schemas.openxmlformats.org/officeDocument/2006/customXml" ds:itemID="{D49D48E6-70AB-49AA-BAD1-BD9E68B3E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template-document.dotx</Template>
  <TotalTime>128</TotalTime>
  <Pages>3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28</cp:revision>
  <cp:lastPrinted>2014-11-28T12:20:00Z</cp:lastPrinted>
  <dcterms:created xsi:type="dcterms:W3CDTF">2014-12-08T18:41:00Z</dcterms:created>
  <dcterms:modified xsi:type="dcterms:W3CDTF">2014-12-09T04:35:00Z</dcterms:modified>
</cp:coreProperties>
</file>